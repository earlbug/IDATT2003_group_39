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72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599"/>
        <w:gridCol w:w="1921"/>
      </w:tblGrid>
      <w:tr w:rsidR="00E0610E" w14:paraId="7FA8ED17" w14:textId="77777777" w:rsidTr="00660189">
        <w:trPr>
          <w:trHeight w:val="320"/>
          <w:tblHeader/>
        </w:trPr>
        <w:tc>
          <w:tcPr>
            <w:tcW w:w="9072" w:type="dxa"/>
            <w:gridSpan w:val="4"/>
            <w:tcBorders>
              <w:bottom w:val="nil"/>
            </w:tcBorders>
          </w:tcPr>
          <w:p w14:paraId="606AE390" w14:textId="77777777" w:rsidR="00E0610E" w:rsidRDefault="00E0610E">
            <w:pPr>
              <w:pStyle w:val="Tabellovsk"/>
            </w:pPr>
            <w:r>
              <w:t>Kandidatnummer(e)</w:t>
            </w:r>
            <w:r w:rsidR="00703F69">
              <w:t>/Navn</w:t>
            </w:r>
            <w:r>
              <w:t>:</w:t>
            </w:r>
          </w:p>
        </w:tc>
      </w:tr>
      <w:tr w:rsidR="00E0610E" w14:paraId="26DF1BE8" w14:textId="77777777" w:rsidTr="00660189">
        <w:trPr>
          <w:trHeight w:val="900"/>
          <w:tblHeader/>
        </w:trPr>
        <w:tc>
          <w:tcPr>
            <w:tcW w:w="9072" w:type="dxa"/>
            <w:gridSpan w:val="4"/>
            <w:tcBorders>
              <w:top w:val="nil"/>
              <w:bottom w:val="single" w:sz="6" w:space="0" w:color="auto"/>
            </w:tcBorders>
          </w:tcPr>
          <w:p w14:paraId="0E9C8D22" w14:textId="77777777" w:rsidR="00E0610E" w:rsidRDefault="00E0610E">
            <w:bookmarkStart w:id="0" w:name="Forfatter2"/>
            <w:bookmarkEnd w:id="0"/>
          </w:p>
        </w:tc>
      </w:tr>
      <w:tr w:rsidR="00660189" w14:paraId="587F9C74" w14:textId="77777777" w:rsidTr="00660189">
        <w:trPr>
          <w:trHeight w:val="320"/>
        </w:trPr>
        <w:tc>
          <w:tcPr>
            <w:tcW w:w="993" w:type="dxa"/>
          </w:tcPr>
          <w:p w14:paraId="583E62DB" w14:textId="77777777" w:rsidR="00660189" w:rsidRDefault="00660189">
            <w:pPr>
              <w:pStyle w:val="Tabellovsk"/>
            </w:pPr>
            <w:bookmarkStart w:id="1" w:name="Veileder"/>
            <w:bookmarkEnd w:id="1"/>
            <w:r>
              <w:t>Dato:</w:t>
            </w:r>
          </w:p>
        </w:tc>
        <w:tc>
          <w:tcPr>
            <w:tcW w:w="1559" w:type="dxa"/>
          </w:tcPr>
          <w:p w14:paraId="6C6341A6" w14:textId="77777777" w:rsidR="00660189" w:rsidRDefault="00660189">
            <w:pPr>
              <w:pStyle w:val="Tabellovsk"/>
            </w:pPr>
            <w:r>
              <w:t>Fagkode:</w:t>
            </w:r>
          </w:p>
        </w:tc>
        <w:tc>
          <w:tcPr>
            <w:tcW w:w="4599" w:type="dxa"/>
          </w:tcPr>
          <w:p w14:paraId="36DA7232" w14:textId="77777777" w:rsidR="00660189" w:rsidRDefault="00660189">
            <w:pPr>
              <w:pStyle w:val="Tabellovsk"/>
            </w:pPr>
            <w:r>
              <w:t>Studium:</w:t>
            </w:r>
          </w:p>
        </w:tc>
        <w:tc>
          <w:tcPr>
            <w:tcW w:w="1921" w:type="dxa"/>
          </w:tcPr>
          <w:p w14:paraId="755BA96C" w14:textId="77777777" w:rsidR="00660189" w:rsidRDefault="00660189">
            <w:pPr>
              <w:pStyle w:val="Tabellovsk"/>
            </w:pPr>
            <w:r>
              <w:t>Ant sider/bilag:</w:t>
            </w:r>
          </w:p>
        </w:tc>
      </w:tr>
      <w:tr w:rsidR="00660189" w14:paraId="135897AF" w14:textId="77777777" w:rsidTr="00660189">
        <w:trPr>
          <w:trHeight w:val="320"/>
        </w:trPr>
        <w:tc>
          <w:tcPr>
            <w:tcW w:w="993" w:type="dxa"/>
          </w:tcPr>
          <w:p w14:paraId="32A1F086" w14:textId="77777777" w:rsidR="00660189" w:rsidRDefault="00660189">
            <w:bookmarkStart w:id="2" w:name="Oppgavenr2"/>
            <w:bookmarkEnd w:id="2"/>
          </w:p>
        </w:tc>
        <w:tc>
          <w:tcPr>
            <w:tcW w:w="1559" w:type="dxa"/>
          </w:tcPr>
          <w:p w14:paraId="09950B1E" w14:textId="77777777" w:rsidR="00660189" w:rsidRDefault="00660189"/>
        </w:tc>
        <w:tc>
          <w:tcPr>
            <w:tcW w:w="4599" w:type="dxa"/>
          </w:tcPr>
          <w:p w14:paraId="35D8277C" w14:textId="77777777" w:rsidR="00660189" w:rsidRDefault="00660189">
            <w:pPr>
              <w:jc w:val="center"/>
            </w:pPr>
            <w:bookmarkStart w:id="3" w:name="Versjonsnr"/>
            <w:bookmarkStart w:id="4" w:name="Studie"/>
            <w:bookmarkEnd w:id="3"/>
            <w:bookmarkEnd w:id="4"/>
          </w:p>
        </w:tc>
        <w:bookmarkStart w:id="5" w:name="Sider"/>
        <w:bookmarkEnd w:id="5"/>
        <w:tc>
          <w:tcPr>
            <w:tcW w:w="1921" w:type="dxa"/>
          </w:tcPr>
          <w:p w14:paraId="406F929E" w14:textId="77777777" w:rsidR="00660189" w:rsidRDefault="00703F69">
            <w:pPr>
              <w:jc w:val="center"/>
            </w:pPr>
            <w:r>
              <w:fldChar w:fldCharType="begin"/>
            </w:r>
            <w:r>
              <w:instrText xml:space="preserve"> NUMPAGES  \* MERGEFORMAT </w:instrText>
            </w:r>
            <w:r>
              <w:fldChar w:fldCharType="separate"/>
            </w:r>
            <w:r w:rsidR="00DD76D8">
              <w:rPr>
                <w:noProof/>
              </w:rPr>
              <w:t>2</w:t>
            </w:r>
            <w:r>
              <w:fldChar w:fldCharType="end"/>
            </w:r>
            <w:r w:rsidR="00660189">
              <w:t xml:space="preserve"> / </w:t>
            </w:r>
            <w:bookmarkStart w:id="6" w:name="Bilag"/>
            <w:bookmarkStart w:id="7" w:name="Bibiloteknr"/>
            <w:bookmarkEnd w:id="6"/>
            <w:bookmarkEnd w:id="7"/>
          </w:p>
        </w:tc>
      </w:tr>
    </w:tbl>
    <w:p w14:paraId="48BFD7B6" w14:textId="77777777" w:rsidR="00E0610E" w:rsidRDefault="00E0610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0610E" w14:paraId="1549AB3B" w14:textId="77777777">
        <w:trPr>
          <w:trHeight w:val="32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2C3315F" w14:textId="77777777" w:rsidR="00E0610E" w:rsidRDefault="00660189">
            <w:pPr>
              <w:pStyle w:val="Tabellovsk"/>
            </w:pPr>
            <w:r>
              <w:t>Faglærer</w:t>
            </w:r>
            <w:r w:rsidR="00E0610E">
              <w:t>(e) :</w:t>
            </w:r>
          </w:p>
        </w:tc>
      </w:tr>
      <w:tr w:rsidR="00E0610E" w14:paraId="7296CCC8" w14:textId="77777777">
        <w:trPr>
          <w:trHeight w:val="900"/>
        </w:trPr>
        <w:tc>
          <w:tcPr>
            <w:tcW w:w="9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AC63C" w14:textId="77777777" w:rsidR="00E0610E" w:rsidRDefault="00E0610E"/>
          <w:p w14:paraId="57D3C76F" w14:textId="77777777" w:rsidR="00453BD5" w:rsidRDefault="00453BD5"/>
        </w:tc>
      </w:tr>
    </w:tbl>
    <w:p w14:paraId="1E3AFE3C" w14:textId="77777777" w:rsidR="00E0610E" w:rsidRDefault="00E0610E"/>
    <w:p w14:paraId="5837F4B9" w14:textId="77777777" w:rsidR="00E0610E" w:rsidRDefault="00E0610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0610E" w14:paraId="2134508E" w14:textId="77777777">
        <w:trPr>
          <w:trHeight w:val="32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5B44E7F" w14:textId="77777777" w:rsidR="00E0610E" w:rsidRDefault="00E0610E">
            <w:pPr>
              <w:pStyle w:val="Tabellovsk"/>
            </w:pPr>
            <w:r>
              <w:t>Tittel :</w:t>
            </w:r>
          </w:p>
        </w:tc>
      </w:tr>
      <w:tr w:rsidR="00E0610E" w14:paraId="4B08CFE1" w14:textId="77777777">
        <w:trPr>
          <w:trHeight w:val="900"/>
        </w:trPr>
        <w:tc>
          <w:tcPr>
            <w:tcW w:w="9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31925" w14:textId="77777777" w:rsidR="00E0610E" w:rsidRDefault="00E0610E">
            <w:bookmarkStart w:id="8" w:name="Tittel2"/>
            <w:bookmarkEnd w:id="8"/>
          </w:p>
          <w:p w14:paraId="64E89E2B" w14:textId="77777777" w:rsidR="00453BD5" w:rsidRDefault="00453BD5"/>
        </w:tc>
      </w:tr>
    </w:tbl>
    <w:p w14:paraId="2C1BD909" w14:textId="77777777" w:rsidR="00E0610E" w:rsidRDefault="00E0610E"/>
    <w:p w14:paraId="4361F022" w14:textId="77777777" w:rsidR="00E0610E" w:rsidRDefault="00E0610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0610E" w14:paraId="5EA939D8" w14:textId="77777777">
        <w:trPr>
          <w:trHeight w:val="32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46153B" w14:textId="77777777" w:rsidR="00E0610E" w:rsidRDefault="00E0610E">
            <w:pPr>
              <w:pStyle w:val="Tabellovsk"/>
            </w:pPr>
            <w:r>
              <w:t>Sammendrag:</w:t>
            </w:r>
          </w:p>
        </w:tc>
      </w:tr>
      <w:tr w:rsidR="00E0610E" w:rsidRPr="00703F69" w14:paraId="57E3544F" w14:textId="77777777">
        <w:trPr>
          <w:trHeight w:val="5275"/>
        </w:trPr>
        <w:tc>
          <w:tcPr>
            <w:tcW w:w="9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D0344" w14:textId="77777777" w:rsidR="00E0610E" w:rsidRPr="00703F69" w:rsidRDefault="00E0610E">
            <w:bookmarkStart w:id="9" w:name="Sammendrag"/>
            <w:bookmarkEnd w:id="9"/>
          </w:p>
          <w:p w14:paraId="7D12FB7A" w14:textId="77777777" w:rsidR="00F60D13" w:rsidRDefault="00F60D13" w:rsidP="009649C5">
            <w:pPr>
              <w:pStyle w:val="Comment"/>
            </w:pPr>
            <w:r>
              <w:t xml:space="preserve">En kort </w:t>
            </w:r>
            <w:r w:rsidR="00365B8B">
              <w:t>oppsummering</w:t>
            </w:r>
            <w:r>
              <w:t xml:space="preserve"> over hva denne rapporten handler om, de viktigste resultatene og konklusjonene.</w:t>
            </w:r>
          </w:p>
          <w:p w14:paraId="5C4664DD" w14:textId="77777777" w:rsidR="00E0610E" w:rsidRDefault="00F60D13" w:rsidP="009649C5">
            <w:pPr>
              <w:pStyle w:val="Comment"/>
            </w:pPr>
            <w:r>
              <w:t>De fleste vil lese dette sammendraget for å vurdere om det er interessant nok til å sette seg ned og lese hele rapporten. Bruk derfor god tid på å formulere sammendraget på en slik måte at du trigger leseren sin interesse til å lese hele rapporten.</w:t>
            </w:r>
          </w:p>
          <w:p w14:paraId="1398618F" w14:textId="77777777" w:rsidR="00F60D13" w:rsidRPr="00703F69" w:rsidRDefault="00F60D13" w:rsidP="009649C5">
            <w:pPr>
              <w:pStyle w:val="Comment"/>
            </w:pPr>
            <w:r>
              <w:t>Sammendraget skal kunne leses isolert, uten at man behøver å ha kjennskap til rapporten forøvrig.</w:t>
            </w:r>
          </w:p>
        </w:tc>
      </w:tr>
    </w:tbl>
    <w:p w14:paraId="47263EBA" w14:textId="77777777" w:rsidR="00E0610E" w:rsidRPr="00703F69" w:rsidRDefault="00E0610E"/>
    <w:p w14:paraId="21415238" w14:textId="77777777" w:rsidR="00E0610E" w:rsidRDefault="00E0610E">
      <w:pPr>
        <w:rPr>
          <w:lang w:val="de-DE"/>
        </w:rPr>
      </w:pPr>
    </w:p>
    <w:p w14:paraId="61FBF05B" w14:textId="77777777" w:rsidR="00E0610E" w:rsidRDefault="00E0610E">
      <w:pPr>
        <w:rPr>
          <w:lang w:val="de-DE"/>
        </w:rPr>
      </w:pPr>
    </w:p>
    <w:p w14:paraId="1940ADE0" w14:textId="77777777" w:rsidR="001D6F9B" w:rsidRDefault="00E0610E">
      <w:pPr>
        <w:jc w:val="center"/>
        <w:rPr>
          <w:i/>
        </w:rPr>
      </w:pPr>
      <w:r>
        <w:rPr>
          <w:i/>
        </w:rPr>
        <w:t>Denne oppgaven er en besvarelse utført av student</w:t>
      </w:r>
      <w:r w:rsidR="00703F69">
        <w:rPr>
          <w:i/>
        </w:rPr>
        <w:t>(</w:t>
      </w:r>
      <w:r>
        <w:rPr>
          <w:i/>
        </w:rPr>
        <w:t>er</w:t>
      </w:r>
      <w:r w:rsidR="00703F69">
        <w:rPr>
          <w:i/>
        </w:rPr>
        <w:t>)</w:t>
      </w:r>
      <w:r>
        <w:rPr>
          <w:i/>
        </w:rPr>
        <w:t xml:space="preserve"> ved </w:t>
      </w:r>
      <w:r w:rsidR="009649C5">
        <w:rPr>
          <w:i/>
        </w:rPr>
        <w:t>NTNU</w:t>
      </w:r>
      <w:r>
        <w:rPr>
          <w:i/>
        </w:rPr>
        <w:t>.</w:t>
      </w:r>
    </w:p>
    <w:p w14:paraId="615B238B" w14:textId="77777777" w:rsidR="00650D1B" w:rsidRDefault="001D6F9B" w:rsidP="00D00E7B">
      <w:pPr>
        <w:pStyle w:val="Title"/>
      </w:pPr>
      <w:r>
        <w:br w:type="page"/>
      </w:r>
    </w:p>
    <w:p w14:paraId="006F7C0B" w14:textId="77777777" w:rsidR="00650D1B" w:rsidRDefault="00650D1B" w:rsidP="00650D1B">
      <w:pPr>
        <w:pStyle w:val="KI-Overskrift1"/>
      </w:pPr>
      <w:r>
        <w:lastRenderedPageBreak/>
        <w:t>Deklarasjon om KI-hjelpemidler</w:t>
      </w:r>
    </w:p>
    <w:p w14:paraId="4FF65EBA" w14:textId="77777777" w:rsidR="00650D1B" w:rsidRDefault="00650D1B" w:rsidP="00650D1B">
      <w:pPr>
        <w:pStyle w:val="KI-Brdtekst"/>
      </w:pPr>
      <w:r w:rsidRPr="00310A54">
        <w:t>Har det i utarbeidingen av denne rapporten blitt anvendt KI-baserte hjelpemidler?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567"/>
      </w:tblGrid>
      <w:tr w:rsidR="00650D1B" w:rsidRPr="00310A54" w14:paraId="0CE258EE" w14:textId="77777777" w:rsidTr="008E7AE4">
        <w:trPr>
          <w:cantSplit/>
          <w:trHeight w:hRule="exact" w:val="284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F045" w14:textId="77777777" w:rsidR="00650D1B" w:rsidRPr="00310A54" w:rsidRDefault="00650D1B" w:rsidP="008E7AE4">
            <w:pPr>
              <w:pStyle w:val="BodyText"/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4BA5F2E" w14:textId="77777777" w:rsidR="00650D1B" w:rsidRPr="00310A54" w:rsidRDefault="00650D1B" w:rsidP="008E7AE4">
            <w:pPr>
              <w:pStyle w:val="KI-Brdtekst"/>
            </w:pPr>
            <w:r w:rsidRPr="00310A54">
              <w:t>Nei</w:t>
            </w:r>
          </w:p>
        </w:tc>
      </w:tr>
      <w:tr w:rsidR="00650D1B" w:rsidRPr="00310A54" w14:paraId="02076A9F" w14:textId="77777777" w:rsidTr="008E7AE4">
        <w:trPr>
          <w:cantSplit/>
          <w:trHeight w:hRule="exact" w:val="284"/>
        </w:trPr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</w:tcPr>
          <w:p w14:paraId="627A678B" w14:textId="77777777" w:rsidR="00650D1B" w:rsidRPr="00310A54" w:rsidRDefault="00650D1B" w:rsidP="008E7AE4">
            <w:pPr>
              <w:pStyle w:val="BodyText"/>
            </w:pPr>
          </w:p>
        </w:tc>
        <w:tc>
          <w:tcPr>
            <w:tcW w:w="567" w:type="dxa"/>
          </w:tcPr>
          <w:p w14:paraId="0CE32B79" w14:textId="77777777" w:rsidR="00650D1B" w:rsidRPr="00310A54" w:rsidRDefault="00650D1B" w:rsidP="008E7AE4">
            <w:pPr>
              <w:pStyle w:val="BodyText"/>
            </w:pPr>
          </w:p>
        </w:tc>
      </w:tr>
      <w:tr w:rsidR="00650D1B" w:rsidRPr="00310A54" w14:paraId="2EB94623" w14:textId="77777777" w:rsidTr="008E7AE4">
        <w:trPr>
          <w:cantSplit/>
          <w:trHeight w:hRule="exact" w:val="284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08EF" w14:textId="77777777" w:rsidR="00650D1B" w:rsidRPr="00310A54" w:rsidRDefault="00650D1B" w:rsidP="008E7AE4">
            <w:pPr>
              <w:pStyle w:val="BodyText"/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A6DBB5B" w14:textId="77777777" w:rsidR="00650D1B" w:rsidRPr="00310A54" w:rsidRDefault="00650D1B" w:rsidP="008E7AE4">
            <w:pPr>
              <w:pStyle w:val="KI-Brdtekst"/>
            </w:pPr>
            <w:r w:rsidRPr="00310A54">
              <w:t>Ja</w:t>
            </w:r>
          </w:p>
        </w:tc>
      </w:tr>
    </w:tbl>
    <w:p w14:paraId="14C46969" w14:textId="77777777" w:rsidR="00650D1B" w:rsidRDefault="00650D1B" w:rsidP="00650D1B">
      <w:pPr>
        <w:pStyle w:val="KI-Brdtekst"/>
      </w:pPr>
      <w:r>
        <w:t>Hvis</w:t>
      </w:r>
      <w:r>
        <w:rPr>
          <w:spacing w:val="8"/>
        </w:rPr>
        <w:t xml:space="preserve"> </w:t>
      </w:r>
      <w:r>
        <w:rPr>
          <w:i/>
        </w:rPr>
        <w:t>ja</w:t>
      </w:r>
      <w:r>
        <w:t>:</w:t>
      </w:r>
      <w:r>
        <w:rPr>
          <w:spacing w:val="25"/>
        </w:rPr>
        <w:t xml:space="preserve"> </w:t>
      </w:r>
      <w:r>
        <w:t>spesifiser</w:t>
      </w:r>
      <w:r>
        <w:rPr>
          <w:spacing w:val="8"/>
        </w:rPr>
        <w:t xml:space="preserve"> </w:t>
      </w:r>
      <w:r>
        <w:t>type</w:t>
      </w:r>
      <w:r>
        <w:rPr>
          <w:spacing w:val="9"/>
        </w:rPr>
        <w:t xml:space="preserve"> </w:t>
      </w:r>
      <w:r>
        <w:t>av</w:t>
      </w:r>
      <w:r>
        <w:rPr>
          <w:spacing w:val="8"/>
        </w:rPr>
        <w:t xml:space="preserve"> </w:t>
      </w:r>
      <w:r>
        <w:t>verktøy</w:t>
      </w:r>
      <w:r>
        <w:rPr>
          <w:spacing w:val="9"/>
        </w:rPr>
        <w:t xml:space="preserve"> </w:t>
      </w:r>
      <w:r>
        <w:t>og</w:t>
      </w:r>
      <w:r>
        <w:rPr>
          <w:spacing w:val="9"/>
        </w:rPr>
        <w:t xml:space="preserve"> </w:t>
      </w:r>
      <w:r>
        <w:t>bruksområde</w:t>
      </w:r>
      <w:r>
        <w:rPr>
          <w:spacing w:val="8"/>
        </w:rPr>
        <w:t xml:space="preserve"> </w:t>
      </w:r>
      <w:r>
        <w:rPr>
          <w:spacing w:val="-2"/>
        </w:rPr>
        <w:t>under.</w:t>
      </w:r>
    </w:p>
    <w:p w14:paraId="4E0C9991" w14:textId="77777777" w:rsidR="00650D1B" w:rsidRPr="00310A54" w:rsidRDefault="00650D1B" w:rsidP="00650D1B">
      <w:pPr>
        <w:pStyle w:val="KI-Overskrift2"/>
      </w:pPr>
      <w:r w:rsidRPr="00310A54">
        <w:t>Tekst</w:t>
      </w:r>
    </w:p>
    <w:tbl>
      <w:tblPr>
        <w:tblStyle w:val="TableGrid"/>
        <w:tblpPr w:leftFromText="142" w:rightFromText="142" w:vertAnchor="text" w:tblpX="1" w:tblpY="11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"/>
        <w:gridCol w:w="8668"/>
      </w:tblGrid>
      <w:tr w:rsidR="00650D1B" w14:paraId="7D420816" w14:textId="77777777" w:rsidTr="008E7AE4">
        <w:trPr>
          <w:trHeight w:val="42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20E6" w14:textId="77777777" w:rsidR="00650D1B" w:rsidRDefault="00650D1B" w:rsidP="008E7AE4">
            <w:pPr>
              <w:pStyle w:val="BodyText"/>
            </w:pPr>
          </w:p>
        </w:tc>
        <w:tc>
          <w:tcPr>
            <w:tcW w:w="9196" w:type="dxa"/>
            <w:tcBorders>
              <w:left w:val="single" w:sz="4" w:space="0" w:color="auto"/>
            </w:tcBorders>
          </w:tcPr>
          <w:p w14:paraId="5336ED7F" w14:textId="77777777" w:rsidR="00650D1B" w:rsidRPr="00310A54" w:rsidRDefault="00650D1B" w:rsidP="008E7AE4">
            <w:pPr>
              <w:pStyle w:val="KI-Brdtekst"/>
            </w:pPr>
            <w:r w:rsidRPr="00310A54">
              <w:rPr>
                <w:b/>
                <w:bCs/>
              </w:rPr>
              <w:t>Stavekontroll</w:t>
            </w:r>
            <w:r w:rsidRPr="00310A54">
              <w:t>. Er deler av teksten kontrollert av:</w:t>
            </w:r>
            <w:r>
              <w:br/>
            </w:r>
            <w:r w:rsidRPr="00310A54">
              <w:rPr>
                <w:i/>
                <w:iCs/>
              </w:rPr>
              <w:t>Grammarly, Ginger, Grammarbot, LanguageTool, ProWritingAid, Sapling, Trinka.ai</w:t>
            </w:r>
            <w:r w:rsidRPr="00310A54">
              <w:t xml:space="preserve"> eller lignende verktøy?</w:t>
            </w:r>
          </w:p>
        </w:tc>
      </w:tr>
      <w:tr w:rsidR="00650D1B" w14:paraId="29C625D7" w14:textId="77777777" w:rsidTr="008E7AE4"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</w:tcPr>
          <w:p w14:paraId="693D23DC" w14:textId="77777777" w:rsidR="00650D1B" w:rsidRDefault="00650D1B" w:rsidP="008E7AE4">
            <w:pPr>
              <w:pStyle w:val="BodyText"/>
            </w:pPr>
          </w:p>
        </w:tc>
        <w:tc>
          <w:tcPr>
            <w:tcW w:w="9196" w:type="dxa"/>
          </w:tcPr>
          <w:p w14:paraId="6995901A" w14:textId="77777777" w:rsidR="00650D1B" w:rsidRPr="00310A54" w:rsidRDefault="00650D1B" w:rsidP="008E7AE4">
            <w:pPr>
              <w:pStyle w:val="KI-Brdtekst"/>
            </w:pPr>
          </w:p>
        </w:tc>
      </w:tr>
      <w:tr w:rsidR="00650D1B" w14:paraId="48E1DD0F" w14:textId="77777777" w:rsidTr="008E7AE4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6E44" w14:textId="77777777" w:rsidR="00650D1B" w:rsidRDefault="00650D1B" w:rsidP="008E7AE4">
            <w:pPr>
              <w:pStyle w:val="BodyText"/>
            </w:pPr>
          </w:p>
        </w:tc>
        <w:tc>
          <w:tcPr>
            <w:tcW w:w="9196" w:type="dxa"/>
            <w:tcBorders>
              <w:left w:val="single" w:sz="4" w:space="0" w:color="auto"/>
            </w:tcBorders>
          </w:tcPr>
          <w:p w14:paraId="58E0F347" w14:textId="77777777" w:rsidR="00650D1B" w:rsidRPr="00310A54" w:rsidRDefault="00650D1B" w:rsidP="008E7AE4">
            <w:pPr>
              <w:pStyle w:val="KI-Brdtekst"/>
            </w:pPr>
            <w:r w:rsidRPr="00310A54">
              <w:rPr>
                <w:b/>
                <w:bCs/>
              </w:rPr>
              <w:t>Tekstgenerering</w:t>
            </w:r>
            <w:r w:rsidRPr="00310A54">
              <w:t>.  Er deler av teksten generert av:</w:t>
            </w:r>
            <w:r>
              <w:br/>
            </w:r>
            <w:r w:rsidRPr="00310A54">
              <w:rPr>
                <w:i/>
                <w:iCs/>
              </w:rPr>
              <w:t>ChatGPT, GrammarlyGO, Copy.AI, WordAi, WriteSonic, Jasper, Simplified, Rytr</w:t>
            </w:r>
            <w:r w:rsidRPr="00310A54">
              <w:t xml:space="preserve"> eller lignende verktøy?</w:t>
            </w:r>
          </w:p>
        </w:tc>
      </w:tr>
      <w:tr w:rsidR="00650D1B" w14:paraId="00E8C4DF" w14:textId="77777777" w:rsidTr="008E7AE4"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</w:tcPr>
          <w:p w14:paraId="1BEA625E" w14:textId="77777777" w:rsidR="00650D1B" w:rsidRDefault="00650D1B" w:rsidP="008E7AE4">
            <w:pPr>
              <w:pStyle w:val="BodyText"/>
            </w:pPr>
          </w:p>
        </w:tc>
        <w:tc>
          <w:tcPr>
            <w:tcW w:w="9196" w:type="dxa"/>
          </w:tcPr>
          <w:p w14:paraId="09CC626E" w14:textId="77777777" w:rsidR="00650D1B" w:rsidRPr="00310A54" w:rsidRDefault="00650D1B" w:rsidP="008E7AE4">
            <w:pPr>
              <w:pStyle w:val="KI-Brdtekst"/>
            </w:pPr>
          </w:p>
        </w:tc>
      </w:tr>
      <w:tr w:rsidR="00650D1B" w14:paraId="363999F5" w14:textId="77777777" w:rsidTr="008E7AE4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473F" w14:textId="77777777" w:rsidR="00650D1B" w:rsidRDefault="00650D1B" w:rsidP="008E7AE4">
            <w:pPr>
              <w:pStyle w:val="BodyText"/>
            </w:pPr>
          </w:p>
        </w:tc>
        <w:tc>
          <w:tcPr>
            <w:tcW w:w="9196" w:type="dxa"/>
            <w:tcBorders>
              <w:left w:val="single" w:sz="4" w:space="0" w:color="auto"/>
            </w:tcBorders>
          </w:tcPr>
          <w:p w14:paraId="1D1B2A7C" w14:textId="77777777" w:rsidR="00650D1B" w:rsidRPr="00310A54" w:rsidRDefault="00650D1B" w:rsidP="008E7AE4">
            <w:pPr>
              <w:pStyle w:val="KI-Brdtekst"/>
            </w:pPr>
            <w:r w:rsidRPr="00310A54">
              <w:rPr>
                <w:b/>
                <w:bCs/>
              </w:rPr>
              <w:t>Skriveassistanse</w:t>
            </w:r>
            <w:r w:rsidRPr="00310A54">
              <w:t>. Er en eller flere av ideene eller fremgangsmåtene i oppgaven foreslått av:</w:t>
            </w:r>
            <w:r>
              <w:br/>
            </w:r>
            <w:r w:rsidRPr="00310A54">
              <w:rPr>
                <w:i/>
                <w:iCs/>
              </w:rPr>
              <w:t>ChatGPT, Google Bard, Bing chat, YouChat</w:t>
            </w:r>
            <w:r w:rsidRPr="00310A54">
              <w:t xml:space="preserve"> eller lignende verktøy?</w:t>
            </w:r>
          </w:p>
        </w:tc>
      </w:tr>
    </w:tbl>
    <w:p w14:paraId="5AD42DB6" w14:textId="77777777" w:rsidR="00650D1B" w:rsidRDefault="00650D1B" w:rsidP="00650D1B">
      <w:pPr>
        <w:pStyle w:val="KI-Brdtekst"/>
      </w:pPr>
      <w:r w:rsidRPr="00310A54">
        <w:t>Hvis ja til anvendelse av et tekstverktøy - spesifiser bruken 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50D1B" w14:paraId="756029FC" w14:textId="77777777" w:rsidTr="008E7AE4">
        <w:tc>
          <w:tcPr>
            <w:tcW w:w="9060" w:type="dxa"/>
          </w:tcPr>
          <w:p w14:paraId="18EA7390" w14:textId="77777777" w:rsidR="00650D1B" w:rsidRDefault="00650D1B" w:rsidP="008E7AE4">
            <w:pPr>
              <w:pStyle w:val="BodyText"/>
            </w:pPr>
          </w:p>
        </w:tc>
      </w:tr>
    </w:tbl>
    <w:p w14:paraId="05379E1D" w14:textId="77777777" w:rsidR="00650D1B" w:rsidRDefault="00650D1B" w:rsidP="00650D1B">
      <w:pPr>
        <w:pStyle w:val="KI-Overskrift2"/>
      </w:pPr>
      <w:r>
        <w:t>Kode</w:t>
      </w:r>
      <w:r>
        <w:rPr>
          <w:spacing w:val="9"/>
        </w:rPr>
        <w:t xml:space="preserve"> </w:t>
      </w:r>
      <w:r>
        <w:t>og</w:t>
      </w:r>
      <w:r>
        <w:rPr>
          <w:spacing w:val="9"/>
        </w:rPr>
        <w:t xml:space="preserve"> </w:t>
      </w:r>
      <w:r>
        <w:t>algoritmer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639"/>
      </w:tblGrid>
      <w:tr w:rsidR="00650D1B" w14:paraId="1C4B7473" w14:textId="77777777" w:rsidTr="008E7AE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71DC" w14:textId="77777777" w:rsidR="00650D1B" w:rsidRDefault="00650D1B" w:rsidP="008E7AE4">
            <w:pPr>
              <w:pStyle w:val="KI-Overskrift2"/>
              <w:pBdr>
                <w:top w:val="none" w:sz="0" w:space="0" w:color="auto"/>
              </w:pBdr>
            </w:pPr>
            <w:bookmarkStart w:id="10" w:name="OLE_LINK7"/>
            <w:bookmarkStart w:id="11" w:name="OLE_LINK8"/>
          </w:p>
        </w:tc>
        <w:tc>
          <w:tcPr>
            <w:tcW w:w="8639" w:type="dxa"/>
            <w:tcBorders>
              <w:left w:val="single" w:sz="4" w:space="0" w:color="auto"/>
            </w:tcBorders>
          </w:tcPr>
          <w:p w14:paraId="0251EF06" w14:textId="77777777" w:rsidR="00650D1B" w:rsidRDefault="00650D1B" w:rsidP="008E7AE4">
            <w:pPr>
              <w:pStyle w:val="KI-Brdtekst"/>
            </w:pPr>
            <w:r>
              <w:rPr>
                <w:b/>
              </w:rPr>
              <w:t>Programmeringsassistanse</w:t>
            </w:r>
            <w:r>
              <w:t>.  Er deler av koden</w:t>
            </w:r>
            <w:r>
              <w:rPr>
                <w:rFonts w:ascii="Comic Sans MS" w:hAnsi="Comic Sans MS"/>
                <w:i/>
              </w:rPr>
              <w:t>/</w:t>
            </w:r>
            <w:r>
              <w:t xml:space="preserve">algoritmene som i) fremtrer direkte i rapporten eller ii) har blitt anvendt for produksjon av resultater slik som figurer, tabeller eller tallverdier blitt generert av: </w:t>
            </w:r>
            <w:r>
              <w:rPr>
                <w:i/>
              </w:rPr>
              <w:t>GitHub Copilot, CodeGPT, Google Codey</w:t>
            </w:r>
            <w:r>
              <w:rPr>
                <w:rFonts w:ascii="Comic Sans MS" w:hAnsi="Comic Sans MS"/>
                <w:i/>
              </w:rPr>
              <w:t>/</w:t>
            </w:r>
            <w:r>
              <w:rPr>
                <w:i/>
              </w:rPr>
              <w:t xml:space="preserve">Studio Bot, Replit Ghostwriter, Amazon CodeWhisperer, GPT Engineer, ChatGPT, Google Bard </w:t>
            </w:r>
            <w:r>
              <w:t>eller lignende verktøy?</w:t>
            </w:r>
          </w:p>
        </w:tc>
      </w:tr>
    </w:tbl>
    <w:bookmarkEnd w:id="10"/>
    <w:bookmarkEnd w:id="11"/>
    <w:p w14:paraId="15BF2D42" w14:textId="77777777" w:rsidR="00650D1B" w:rsidRDefault="00650D1B" w:rsidP="00650D1B">
      <w:pPr>
        <w:pStyle w:val="KI-Brdtekst"/>
        <w:rPr>
          <w:spacing w:val="-4"/>
        </w:rPr>
      </w:pPr>
      <w:r>
        <w:t>Hvis</w:t>
      </w:r>
      <w:r>
        <w:rPr>
          <w:spacing w:val="10"/>
        </w:rPr>
        <w:t xml:space="preserve"> </w:t>
      </w:r>
      <w:r>
        <w:rPr>
          <w:i/>
        </w:rPr>
        <w:t>ja</w:t>
      </w:r>
      <w:r>
        <w:rPr>
          <w:i/>
          <w:spacing w:val="10"/>
        </w:rPr>
        <w:t xml:space="preserve"> t</w:t>
      </w:r>
      <w:r>
        <w:t>il</w:t>
      </w:r>
      <w:r>
        <w:rPr>
          <w:spacing w:val="10"/>
        </w:rPr>
        <w:t xml:space="preserve"> </w:t>
      </w:r>
      <w:r>
        <w:t>anvendelse</w:t>
      </w:r>
      <w:r>
        <w:rPr>
          <w:spacing w:val="10"/>
        </w:rPr>
        <w:t xml:space="preserve"> </w:t>
      </w:r>
      <w:r>
        <w:t>av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 w:rsidRPr="00BF1D58">
        <w:t>programmeringsverktøy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spesifiser</w:t>
      </w:r>
      <w:r>
        <w:rPr>
          <w:spacing w:val="10"/>
        </w:rPr>
        <w:t xml:space="preserve"> </w:t>
      </w:r>
      <w:r>
        <w:t>bruken</w:t>
      </w:r>
      <w:r>
        <w:rPr>
          <w:spacing w:val="10"/>
        </w:rPr>
        <w:t xml:space="preserve"> </w:t>
      </w:r>
      <w:r>
        <w:rPr>
          <w:spacing w:val="-4"/>
        </w:rPr>
        <w:t>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50D1B" w14:paraId="1974A845" w14:textId="77777777" w:rsidTr="008E7AE4">
        <w:tc>
          <w:tcPr>
            <w:tcW w:w="9060" w:type="dxa"/>
          </w:tcPr>
          <w:p w14:paraId="62380069" w14:textId="77777777" w:rsidR="00650D1B" w:rsidRDefault="00650D1B" w:rsidP="008E7AE4">
            <w:pPr>
              <w:pStyle w:val="BodyText"/>
              <w:spacing w:before="1"/>
              <w:rPr>
                <w:spacing w:val="-4"/>
              </w:rPr>
            </w:pPr>
          </w:p>
        </w:tc>
      </w:tr>
    </w:tbl>
    <w:p w14:paraId="2B6816AA" w14:textId="77777777" w:rsidR="00650D1B" w:rsidRDefault="00650D1B" w:rsidP="00650D1B">
      <w:pPr>
        <w:pStyle w:val="KI-Overskrift2"/>
      </w:pPr>
      <w:r>
        <w:t>Bilder og figurer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639"/>
      </w:tblGrid>
      <w:tr w:rsidR="00650D1B" w14:paraId="7FA86B77" w14:textId="77777777" w:rsidTr="008E7AE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490E" w14:textId="77777777" w:rsidR="00650D1B" w:rsidRDefault="00650D1B" w:rsidP="008E7AE4">
            <w:pPr>
              <w:pStyle w:val="KI-Overskrift2"/>
              <w:pBdr>
                <w:top w:val="none" w:sz="0" w:space="0" w:color="auto"/>
              </w:pBdr>
            </w:pPr>
            <w:bookmarkStart w:id="12" w:name="OLE_LINK11"/>
            <w:bookmarkStart w:id="13" w:name="OLE_LINK12"/>
          </w:p>
        </w:tc>
        <w:tc>
          <w:tcPr>
            <w:tcW w:w="8639" w:type="dxa"/>
            <w:tcBorders>
              <w:left w:val="single" w:sz="4" w:space="0" w:color="auto"/>
            </w:tcBorders>
          </w:tcPr>
          <w:p w14:paraId="7E117AFE" w14:textId="77777777" w:rsidR="00650D1B" w:rsidRDefault="00650D1B" w:rsidP="008E7AE4">
            <w:pPr>
              <w:pStyle w:val="KI-Brdtekst"/>
            </w:pPr>
            <w:r w:rsidRPr="004E2030">
              <w:rPr>
                <w:b/>
              </w:rPr>
              <w:t>Bildegenerering</w:t>
            </w:r>
            <w:r w:rsidRPr="004E2030">
              <w:t xml:space="preserve">.  </w:t>
            </w:r>
            <w:r w:rsidRPr="004E2030">
              <w:rPr>
                <w:rFonts w:eastAsiaTheme="minorHAnsi"/>
              </w:rPr>
              <w:t>Er ett eller flere av bildene</w:t>
            </w:r>
            <w:r w:rsidRPr="004E2030">
              <w:rPr>
                <w:rFonts w:eastAsia="MathDesign-CH-Regular-T1-10" w:cs="MathDesign-CH-Regular-T1-10"/>
              </w:rPr>
              <w:t>/</w:t>
            </w:r>
            <w:r w:rsidRPr="004E2030">
              <w:rPr>
                <w:rFonts w:eastAsiaTheme="minorHAnsi"/>
              </w:rPr>
              <w:t>figurene i rapporten blitt generert av:</w:t>
            </w:r>
            <w:r>
              <w:rPr>
                <w:rFonts w:eastAsiaTheme="minorHAnsi"/>
              </w:rPr>
              <w:t xml:space="preserve"> </w:t>
            </w:r>
            <w:r w:rsidRPr="004E2030">
              <w:rPr>
                <w:rFonts w:eastAsiaTheme="minorHAnsi" w:cs="CharterBT-Italic"/>
                <w:i/>
                <w:iCs/>
              </w:rPr>
              <w:t xml:space="preserve">Midjourney, Jasper, WriteSonic, Stability AI, Dall-E </w:t>
            </w:r>
            <w:r w:rsidRPr="004E2030">
              <w:rPr>
                <w:rFonts w:eastAsiaTheme="minorHAnsi"/>
              </w:rPr>
              <w:t>eller lignende verktøy?</w:t>
            </w:r>
          </w:p>
        </w:tc>
      </w:tr>
    </w:tbl>
    <w:bookmarkEnd w:id="12"/>
    <w:bookmarkEnd w:id="13"/>
    <w:p w14:paraId="7B2FA48B" w14:textId="77777777" w:rsidR="00650D1B" w:rsidRDefault="00650D1B" w:rsidP="00650D1B">
      <w:pPr>
        <w:pStyle w:val="KI-Brdtekst"/>
      </w:pPr>
      <w:r w:rsidRPr="00BF1D58">
        <w:t>Hvis ja til anvendelse av et bildeverktøy - spesifiser bruken 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50D1B" w14:paraId="3E035A27" w14:textId="77777777" w:rsidTr="008E7AE4">
        <w:tc>
          <w:tcPr>
            <w:tcW w:w="9060" w:type="dxa"/>
          </w:tcPr>
          <w:p w14:paraId="6DC8737C" w14:textId="77777777" w:rsidR="00650D1B" w:rsidRDefault="00650D1B" w:rsidP="008E7AE4">
            <w:pPr>
              <w:pStyle w:val="BodyText"/>
            </w:pPr>
          </w:p>
        </w:tc>
      </w:tr>
    </w:tbl>
    <w:p w14:paraId="21A6589F" w14:textId="77777777" w:rsidR="00650D1B" w:rsidRPr="00BF1D58" w:rsidRDefault="00650D1B" w:rsidP="00650D1B">
      <w:pPr>
        <w:pStyle w:val="KI-Overskrift2"/>
      </w:pPr>
      <w:r>
        <w:t>Andre KI-verktøy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639"/>
      </w:tblGrid>
      <w:tr w:rsidR="00650D1B" w14:paraId="0CE520D2" w14:textId="77777777" w:rsidTr="008E7AE4">
        <w:trPr>
          <w:trHeight w:hRule="exact" w:val="28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860F" w14:textId="77777777" w:rsidR="00650D1B" w:rsidRDefault="00650D1B" w:rsidP="008E7AE4">
            <w:pPr>
              <w:pStyle w:val="KI-Overskrift2"/>
              <w:pBdr>
                <w:top w:val="none" w:sz="0" w:space="0" w:color="auto"/>
              </w:pBdr>
            </w:pPr>
            <w:bookmarkStart w:id="14" w:name="OLE_LINK15"/>
            <w:bookmarkStart w:id="15" w:name="OLE_LINK16"/>
          </w:p>
        </w:tc>
        <w:tc>
          <w:tcPr>
            <w:tcW w:w="8639" w:type="dxa"/>
            <w:tcBorders>
              <w:left w:val="single" w:sz="4" w:space="0" w:color="auto"/>
            </w:tcBorders>
          </w:tcPr>
          <w:p w14:paraId="46FDAD10" w14:textId="77777777" w:rsidR="00650D1B" w:rsidRDefault="00650D1B" w:rsidP="008E7AE4">
            <w:pPr>
              <w:pStyle w:val="KI-Brdtekst"/>
            </w:pPr>
            <w:r w:rsidRPr="00BF1D58">
              <w:rPr>
                <w:b/>
                <w:bCs/>
              </w:rPr>
              <w:t>Andre KI</w:t>
            </w:r>
            <w:r>
              <w:rPr>
                <w:b/>
                <w:bCs/>
              </w:rPr>
              <w:t>-</w:t>
            </w:r>
            <w:r w:rsidRPr="00BF1D58">
              <w:rPr>
                <w:b/>
                <w:bCs/>
              </w:rPr>
              <w:t>verktøy.</w:t>
            </w:r>
            <w:r w:rsidRPr="00BF1D58">
              <w:t xml:space="preserve">  har andre typer av verktøy blitt anvendt? Hvis ja spesifiser bruken her:</w:t>
            </w:r>
          </w:p>
        </w:tc>
      </w:tr>
      <w:bookmarkEnd w:id="14"/>
      <w:bookmarkEnd w:id="15"/>
    </w:tbl>
    <w:p w14:paraId="4D28E23E" w14:textId="77777777" w:rsidR="00650D1B" w:rsidRDefault="00650D1B" w:rsidP="00650D1B">
      <w:pPr>
        <w:pStyle w:val="BodyText"/>
        <w:rPr>
          <w:sz w:val="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50D1B" w14:paraId="1F0C54F7" w14:textId="77777777" w:rsidTr="008E7AE4">
        <w:tc>
          <w:tcPr>
            <w:tcW w:w="9060" w:type="dxa"/>
          </w:tcPr>
          <w:p w14:paraId="347C4914" w14:textId="77777777" w:rsidR="00650D1B" w:rsidRDefault="00650D1B" w:rsidP="008E7AE4">
            <w:pPr>
              <w:pStyle w:val="KI-Brdtekst"/>
            </w:pPr>
          </w:p>
        </w:tc>
      </w:tr>
    </w:tbl>
    <w:p w14:paraId="37245342" w14:textId="77777777" w:rsidR="00650D1B" w:rsidRDefault="00650D1B" w:rsidP="00650D1B">
      <w:pPr>
        <w:pStyle w:val="BodyText"/>
        <w:rPr>
          <w:sz w:val="9"/>
        </w:rPr>
      </w:pPr>
    </w:p>
    <w:p w14:paraId="079AE86A" w14:textId="77777777" w:rsidR="00650D1B" w:rsidRPr="00BF1D58" w:rsidRDefault="00650D1B" w:rsidP="00650D1B">
      <w:pPr>
        <w:pStyle w:val="KI-Overskrift2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639"/>
      </w:tblGrid>
      <w:tr w:rsidR="00650D1B" w14:paraId="0189056B" w14:textId="77777777" w:rsidTr="008E7AE4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F163" w14:textId="77777777" w:rsidR="00650D1B" w:rsidRDefault="00650D1B" w:rsidP="008E7AE4">
            <w:pPr>
              <w:pStyle w:val="KI-Overskrift2"/>
              <w:pBdr>
                <w:top w:val="none" w:sz="0" w:space="0" w:color="auto"/>
              </w:pBdr>
            </w:pPr>
          </w:p>
        </w:tc>
        <w:tc>
          <w:tcPr>
            <w:tcW w:w="8639" w:type="dxa"/>
            <w:tcBorders>
              <w:left w:val="single" w:sz="4" w:space="0" w:color="auto"/>
            </w:tcBorders>
          </w:tcPr>
          <w:p w14:paraId="23835CBA" w14:textId="77777777" w:rsidR="00650D1B" w:rsidRDefault="00650D1B" w:rsidP="008E7AE4">
            <w:pPr>
              <w:pStyle w:val="KI-Brdtekst"/>
            </w:pPr>
            <w:r w:rsidRPr="00BF1D58">
              <w:t xml:space="preserve">Jeg er kjent med NTNUs regelverk: </w:t>
            </w:r>
            <w:r w:rsidRPr="00BF1D58">
              <w:rPr>
                <w:i/>
                <w:iCs/>
              </w:rPr>
              <w:t>Det er ikke tillatt å generere besvarelse ved hjelp av kunstig intelli- gens og levere den helt eller delvis som egen besvarelse.</w:t>
            </w:r>
            <w:r w:rsidRPr="00BF1D58">
              <w:t xml:space="preserve"> Jeg har derfor redegjort for all anvendelse av kunstig intelligens enten i) direkte i rapporten eller ii) i dette skjemaet</w:t>
            </w:r>
          </w:p>
        </w:tc>
      </w:tr>
    </w:tbl>
    <w:p w14:paraId="00A1960B" w14:textId="77777777" w:rsidR="00650D1B" w:rsidRDefault="00650D1B" w:rsidP="00650D1B">
      <w:pPr>
        <w:pStyle w:val="KI-Brdtekst"/>
      </w:pPr>
    </w:p>
    <w:p w14:paraId="5205D201" w14:textId="77777777" w:rsidR="00650D1B" w:rsidRDefault="00650D1B" w:rsidP="00650D1B">
      <w:pPr>
        <w:pStyle w:val="KI-Brdtekst"/>
        <w:rPr>
          <w:sz w:val="20"/>
        </w:rPr>
      </w:pPr>
    </w:p>
    <w:p w14:paraId="44564392" w14:textId="77777777" w:rsidR="00650D1B" w:rsidRDefault="00650D1B" w:rsidP="00650D1B">
      <w:pPr>
        <w:pStyle w:val="KI-Brdtekst"/>
        <w:rPr>
          <w:sz w:val="20"/>
        </w:rPr>
      </w:pPr>
    </w:p>
    <w:p w14:paraId="3C6B030B" w14:textId="77777777" w:rsidR="00650D1B" w:rsidRDefault="00650D1B" w:rsidP="00650D1B">
      <w:pPr>
        <w:pStyle w:val="KI-Brdtekst"/>
        <w:rPr>
          <w:sz w:val="20"/>
        </w:rPr>
      </w:pPr>
    </w:p>
    <w:p w14:paraId="70609004" w14:textId="77777777" w:rsidR="00650D1B" w:rsidRDefault="00650D1B" w:rsidP="00650D1B">
      <w:pPr>
        <w:pStyle w:val="KI-Underskrift"/>
      </w:pPr>
      <w:r>
        <w:t>-----------------------------------------------------------------------</w:t>
      </w:r>
    </w:p>
    <w:p w14:paraId="4381CD2F" w14:textId="77777777" w:rsidR="00650D1B" w:rsidRDefault="00650D1B" w:rsidP="00650D1B">
      <w:pPr>
        <w:pStyle w:val="KI-Underskrift"/>
      </w:pPr>
      <w:r>
        <w:t>Underskrift/Dato/Sted</w:t>
      </w:r>
    </w:p>
    <w:p w14:paraId="65A954EB" w14:textId="77777777" w:rsidR="00650D1B" w:rsidRDefault="00650D1B" w:rsidP="00D00E7B">
      <w:pPr>
        <w:pStyle w:val="Title"/>
      </w:pPr>
    </w:p>
    <w:p w14:paraId="2C2BBB33" w14:textId="77777777" w:rsidR="00650D1B" w:rsidRDefault="00650D1B">
      <w:pPr>
        <w:rPr>
          <w:rFonts w:ascii="Arial" w:hAnsi="Arial" w:cs="Arial"/>
          <w:b/>
          <w:bCs/>
          <w:kern w:val="28"/>
          <w:sz w:val="32"/>
          <w:szCs w:val="32"/>
        </w:rPr>
      </w:pPr>
      <w:r>
        <w:br w:type="page"/>
      </w:r>
    </w:p>
    <w:p w14:paraId="24B968B9" w14:textId="77777777" w:rsidR="005B6C64" w:rsidRDefault="00FA69EA" w:rsidP="00D00E7B">
      <w:pPr>
        <w:pStyle w:val="Title"/>
      </w:pPr>
      <w:r>
        <w:lastRenderedPageBreak/>
        <w:t>INNHOLD</w:t>
      </w: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</w:rPr>
        <w:id w:val="-906146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F348D6" w14:textId="77777777" w:rsidR="00412BBF" w:rsidRDefault="00412BBF">
          <w:pPr>
            <w:pStyle w:val="TOCHeading"/>
          </w:pPr>
          <w:r>
            <w:t>Innholdsfortegnelse</w:t>
          </w:r>
        </w:p>
        <w:p w14:paraId="4B3E2C75" w14:textId="77777777" w:rsidR="00650D1B" w:rsidRDefault="00D00E7B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\h \z \u </w:instrText>
          </w:r>
          <w:r>
            <w:rPr>
              <w:b w:val="0"/>
              <w:bCs w:val="0"/>
            </w:rPr>
            <w:fldChar w:fldCharType="separate"/>
          </w:r>
          <w:hyperlink w:anchor="_Toc158625712" w:history="1">
            <w:r w:rsidR="00650D1B" w:rsidRPr="00A81D90">
              <w:rPr>
                <w:rStyle w:val="Hyperlink"/>
                <w:noProof/>
              </w:rPr>
              <w:t>1</w:t>
            </w:r>
            <w:r w:rsidR="00650D1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650D1B" w:rsidRPr="00A81D90">
              <w:rPr>
                <w:rStyle w:val="Hyperlink"/>
                <w:noProof/>
              </w:rPr>
              <w:t>Introduksjon</w:t>
            </w:r>
            <w:r w:rsidR="00650D1B">
              <w:rPr>
                <w:noProof/>
                <w:webHidden/>
              </w:rPr>
              <w:tab/>
            </w:r>
            <w:r w:rsidR="00650D1B">
              <w:rPr>
                <w:noProof/>
                <w:webHidden/>
              </w:rPr>
              <w:fldChar w:fldCharType="begin"/>
            </w:r>
            <w:r w:rsidR="00650D1B">
              <w:rPr>
                <w:noProof/>
                <w:webHidden/>
              </w:rPr>
              <w:instrText xml:space="preserve"> PAGEREF _Toc158625712 \h </w:instrText>
            </w:r>
            <w:r w:rsidR="00650D1B">
              <w:rPr>
                <w:noProof/>
                <w:webHidden/>
              </w:rPr>
            </w:r>
            <w:r w:rsidR="00650D1B">
              <w:rPr>
                <w:noProof/>
                <w:webHidden/>
              </w:rPr>
              <w:fldChar w:fldCharType="separate"/>
            </w:r>
            <w:r w:rsidR="00650D1B">
              <w:rPr>
                <w:noProof/>
                <w:webHidden/>
              </w:rPr>
              <w:t>1</w:t>
            </w:r>
            <w:r w:rsidR="00650D1B">
              <w:rPr>
                <w:noProof/>
                <w:webHidden/>
              </w:rPr>
              <w:fldChar w:fldCharType="end"/>
            </w:r>
          </w:hyperlink>
        </w:p>
        <w:p w14:paraId="2B3C61F1" w14:textId="77777777" w:rsidR="00650D1B" w:rsidRDefault="00650D1B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13" w:history="1">
            <w:r w:rsidRPr="00A81D90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Bakgrunn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6216F" w14:textId="77777777" w:rsidR="00650D1B" w:rsidRDefault="00650D1B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14" w:history="1">
            <w:r w:rsidRPr="00A81D90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Kravspesifikasjon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72B9" w14:textId="77777777" w:rsidR="00650D1B" w:rsidRDefault="00650D1B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15" w:history="1">
            <w:r w:rsidRPr="00A81D90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Avgrensninger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6DD0D" w14:textId="77777777" w:rsidR="00650D1B" w:rsidRDefault="00650D1B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16" w:history="1">
            <w:r w:rsidRPr="00A81D90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Begreper/Ordliste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1E41" w14:textId="77777777" w:rsidR="00650D1B" w:rsidRDefault="00650D1B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625717" w:history="1">
            <w:r w:rsidRPr="00A81D90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77FC" w14:textId="77777777" w:rsidR="00650D1B" w:rsidRDefault="00650D1B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625718" w:history="1">
            <w:r w:rsidRPr="00A81D90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C641" w14:textId="77777777" w:rsidR="00650D1B" w:rsidRDefault="00650D1B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19" w:history="1">
            <w:r w:rsidRPr="00A81D90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Utviklingsprosess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7EEF" w14:textId="77777777" w:rsidR="00650D1B" w:rsidRDefault="00650D1B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0" w:history="1">
            <w:r w:rsidRPr="00A81D90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7011" w14:textId="77777777" w:rsidR="00650D1B" w:rsidRDefault="00650D1B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1" w:history="1">
            <w:r w:rsidRPr="00A81D90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Bruk av KI 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FC77" w14:textId="77777777" w:rsidR="00650D1B" w:rsidRDefault="00650D1B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625722" w:history="1">
            <w:r w:rsidRPr="00A81D90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353A" w14:textId="77777777" w:rsidR="00650D1B" w:rsidRDefault="00650D1B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3" w:history="1">
            <w:r w:rsidRPr="00A81D90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Teknisk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BD4D" w14:textId="77777777" w:rsidR="00650D1B" w:rsidRDefault="00650D1B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4" w:history="1">
            <w:r w:rsidRPr="00A81D90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Implementasjon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F489" w14:textId="77777777" w:rsidR="00650D1B" w:rsidRDefault="00650D1B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5" w:history="1">
            <w:r w:rsidRPr="00A81D90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E0324" w14:textId="77777777" w:rsidR="00650D1B" w:rsidRDefault="00650D1B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6" w:history="1">
            <w:r w:rsidRPr="00A81D90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Utrulling til sluttbruker (deployment)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279C" w14:textId="77777777" w:rsidR="00650D1B" w:rsidRDefault="00650D1B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625727" w:history="1">
            <w:r w:rsidRPr="00A81D90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Drøfting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79F7" w14:textId="77777777" w:rsidR="00650D1B" w:rsidRDefault="00650D1B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8" w:history="1">
            <w:r w:rsidRPr="00A81D90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Drøfting av løsning/design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E0F4" w14:textId="77777777" w:rsidR="00650D1B" w:rsidRDefault="00650D1B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9" w:history="1">
            <w:r w:rsidRPr="00A81D90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Drøfting av prosess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E3F4" w14:textId="77777777" w:rsidR="00650D1B" w:rsidRDefault="00650D1B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30" w:history="1">
            <w:r w:rsidRPr="00A81D90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Drøfting av bruken av KI-verktøy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F675" w14:textId="77777777" w:rsidR="00650D1B" w:rsidRDefault="00650D1B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625731" w:history="1">
            <w:r w:rsidRPr="00A81D90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>
              <w:rPr>
                <w:rStyle w:val="Hyperlink"/>
                <w:noProof/>
              </w:rPr>
              <w:t>Konklusjon - erfaring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D937" w14:textId="77777777" w:rsidR="00412BBF" w:rsidRDefault="00D00E7B">
          <w:r>
            <w:rPr>
              <w:rFonts w:asciiTheme="minorHAnsi" w:hAnsi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3B6216B4" w14:textId="77777777" w:rsidR="00FA69EA" w:rsidRDefault="00924E0C" w:rsidP="00FA69EA">
      <w:pPr>
        <w:pStyle w:val="Title"/>
      </w:pPr>
      <w:r>
        <w:t>Figurliste</w:t>
      </w:r>
    </w:p>
    <w:p w14:paraId="3D0DDDAB" w14:textId="77777777" w:rsidR="00626E73" w:rsidRDefault="00924E0C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\h \z \c "Figur" </w:instrText>
      </w:r>
      <w:r>
        <w:fldChar w:fldCharType="separate"/>
      </w:r>
      <w:hyperlink w:anchor="_Toc126231951" w:history="1">
        <w:r w:rsidR="00626E73" w:rsidRPr="000E174E">
          <w:rPr>
            <w:rStyle w:val="Hyperlink"/>
            <w:noProof/>
          </w:rPr>
          <w:t>Figur 1 Use Case diagram</w:t>
        </w:r>
        <w:r w:rsidR="00626E73">
          <w:rPr>
            <w:noProof/>
            <w:webHidden/>
          </w:rPr>
          <w:tab/>
        </w:r>
        <w:r w:rsidR="00626E73">
          <w:rPr>
            <w:noProof/>
            <w:webHidden/>
          </w:rPr>
          <w:fldChar w:fldCharType="begin"/>
        </w:r>
        <w:r w:rsidR="00626E73">
          <w:rPr>
            <w:noProof/>
            <w:webHidden/>
          </w:rPr>
          <w:instrText xml:space="preserve"> PAGEREF _Toc126231951 \h </w:instrText>
        </w:r>
        <w:r w:rsidR="00626E73">
          <w:rPr>
            <w:noProof/>
            <w:webHidden/>
          </w:rPr>
        </w:r>
        <w:r w:rsidR="00626E73">
          <w:rPr>
            <w:noProof/>
            <w:webHidden/>
          </w:rPr>
          <w:fldChar w:fldCharType="separate"/>
        </w:r>
        <w:r w:rsidR="00626E73">
          <w:rPr>
            <w:noProof/>
            <w:webHidden/>
          </w:rPr>
          <w:t>3</w:t>
        </w:r>
        <w:r w:rsidR="00626E73">
          <w:rPr>
            <w:noProof/>
            <w:webHidden/>
          </w:rPr>
          <w:fldChar w:fldCharType="end"/>
        </w:r>
      </w:hyperlink>
    </w:p>
    <w:p w14:paraId="57FDC0A3" w14:textId="77777777" w:rsidR="00626E73" w:rsidRDefault="00626E73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6231952" w:history="1">
        <w:r w:rsidRPr="000E174E">
          <w:rPr>
            <w:rStyle w:val="Hyperlink"/>
            <w:noProof/>
          </w:rPr>
          <w:t>Figur 2 Klassediagram som viser...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_Toc126231952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D40D0C" w14:textId="77777777" w:rsidR="00924E0C" w:rsidRDefault="00924E0C" w:rsidP="00924E0C">
      <w:pPr>
        <w:pStyle w:val="BodyText"/>
      </w:pPr>
      <w:r>
        <w:fldChar w:fldCharType="end"/>
      </w:r>
    </w:p>
    <w:p w14:paraId="2E056B6A" w14:textId="77777777" w:rsidR="00924E0C" w:rsidRDefault="00924E0C" w:rsidP="00FA69EA">
      <w:pPr>
        <w:pStyle w:val="Title"/>
      </w:pPr>
      <w:r>
        <w:t>Tabelliste</w:t>
      </w:r>
    </w:p>
    <w:p w14:paraId="20F6841F" w14:textId="77777777" w:rsidR="00626E73" w:rsidRDefault="00924E0C">
      <w:pPr>
        <w:pStyle w:val="TableofFigures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"Tabell" </w:instrText>
      </w:r>
      <w:r>
        <w:fldChar w:fldCharType="separate"/>
      </w:r>
      <w:hyperlink w:anchor="_Toc126231737" w:history="1">
        <w:r w:rsidR="00626E73" w:rsidRPr="00D9251A">
          <w:rPr>
            <w:rStyle w:val="Hyperlink"/>
            <w:noProof/>
          </w:rPr>
          <w:t>Tabell 1 Begreper og ordliste</w:t>
        </w:r>
        <w:r w:rsidR="00626E73">
          <w:rPr>
            <w:noProof/>
            <w:webHidden/>
          </w:rPr>
          <w:tab/>
        </w:r>
        <w:r w:rsidR="00626E73">
          <w:rPr>
            <w:noProof/>
            <w:webHidden/>
          </w:rPr>
          <w:fldChar w:fldCharType="begin"/>
        </w:r>
        <w:r w:rsidR="00626E73">
          <w:rPr>
            <w:noProof/>
            <w:webHidden/>
          </w:rPr>
          <w:instrText xml:space="preserve"> PAGEREF _Toc126231737 \h </w:instrText>
        </w:r>
        <w:r w:rsidR="00626E73">
          <w:rPr>
            <w:noProof/>
            <w:webHidden/>
          </w:rPr>
        </w:r>
        <w:r w:rsidR="00626E73">
          <w:rPr>
            <w:noProof/>
            <w:webHidden/>
          </w:rPr>
          <w:fldChar w:fldCharType="separate"/>
        </w:r>
        <w:r w:rsidR="00626E73">
          <w:rPr>
            <w:noProof/>
            <w:webHidden/>
          </w:rPr>
          <w:t>2</w:t>
        </w:r>
        <w:r w:rsidR="00626E73">
          <w:rPr>
            <w:noProof/>
            <w:webHidden/>
          </w:rPr>
          <w:fldChar w:fldCharType="end"/>
        </w:r>
      </w:hyperlink>
    </w:p>
    <w:p w14:paraId="2C375F19" w14:textId="77777777" w:rsidR="00924E0C" w:rsidRDefault="00924E0C" w:rsidP="00924E0C">
      <w:pPr>
        <w:pStyle w:val="BodyText"/>
      </w:pPr>
      <w:r>
        <w:fldChar w:fldCharType="end"/>
      </w:r>
    </w:p>
    <w:p w14:paraId="634800A5" w14:textId="77777777" w:rsidR="00412BBF" w:rsidRDefault="00412BBF">
      <w:pPr>
        <w:rPr>
          <w:i/>
          <w:color w:val="339966"/>
        </w:rPr>
      </w:pPr>
      <w:r>
        <w:br w:type="page"/>
      </w:r>
    </w:p>
    <w:p w14:paraId="5C4DAD7B" w14:textId="77777777" w:rsidR="00924E0C" w:rsidRDefault="00924E0C" w:rsidP="000551FF">
      <w:pPr>
        <w:pStyle w:val="Comment"/>
      </w:pPr>
    </w:p>
    <w:p w14:paraId="2B0524F9" w14:textId="77777777" w:rsidR="000551FF" w:rsidRDefault="000551FF" w:rsidP="000551FF">
      <w:pPr>
        <w:pStyle w:val="Comment"/>
      </w:pPr>
      <w:r>
        <w:t xml:space="preserve">[Denne rapporten inneholder ferdigdefinerte </w:t>
      </w:r>
      <w:r w:rsidRPr="00703F69">
        <w:rPr>
          <w:b/>
          <w:bCs/>
        </w:rPr>
        <w:t>stiler</w:t>
      </w:r>
      <w:r>
        <w:t xml:space="preserve"> som </w:t>
      </w:r>
      <w:r w:rsidR="00392EB8">
        <w:t>du/</w:t>
      </w:r>
      <w:r>
        <w:t>dere kan benytte for de mest vanlige avsnittene. Følgende stiler er definert:</w:t>
      </w:r>
    </w:p>
    <w:p w14:paraId="7F681D66" w14:textId="77777777" w:rsidR="000551FF" w:rsidRDefault="000551FF" w:rsidP="000551FF">
      <w:pPr>
        <w:pStyle w:val="Comment"/>
      </w:pPr>
      <w:r>
        <w:t>Heading 1</w:t>
      </w:r>
      <w:r w:rsidR="00924E0C">
        <w:t>/Overskrift 1</w:t>
      </w:r>
      <w:r>
        <w:tab/>
        <w:t>Overskrift på nivå 1</w:t>
      </w:r>
    </w:p>
    <w:p w14:paraId="583CD40E" w14:textId="77777777" w:rsidR="000551FF" w:rsidRDefault="000551FF" w:rsidP="000551FF">
      <w:pPr>
        <w:pStyle w:val="Comment"/>
      </w:pPr>
      <w:r>
        <w:t>Heading 2</w:t>
      </w:r>
      <w:r w:rsidR="00924E0C">
        <w:t>/Overskrift 2</w:t>
      </w:r>
      <w:r>
        <w:tab/>
        <w:t>Overskrift på nivå 2</w:t>
      </w:r>
    </w:p>
    <w:p w14:paraId="309FFC9F" w14:textId="77777777" w:rsidR="000551FF" w:rsidRDefault="000551FF" w:rsidP="000551FF">
      <w:pPr>
        <w:pStyle w:val="Comment"/>
      </w:pPr>
      <w:r>
        <w:t>Heading 3</w:t>
      </w:r>
      <w:r w:rsidR="00924E0C">
        <w:t>/Overskrift 3</w:t>
      </w:r>
      <w:r>
        <w:tab/>
        <w:t>Overskrift på nivå 3</w:t>
      </w:r>
    </w:p>
    <w:p w14:paraId="04AB29F2" w14:textId="77777777" w:rsidR="000551FF" w:rsidRDefault="00703F69" w:rsidP="000551FF">
      <w:pPr>
        <w:pStyle w:val="Comment"/>
      </w:pPr>
      <w:r>
        <w:t>Brødtekst</w:t>
      </w:r>
      <w:r w:rsidR="000551FF">
        <w:tab/>
        <w:t>Standard tekst i et avsnitt. Benytt denne for all ”vanlig” tekst</w:t>
      </w:r>
    </w:p>
    <w:p w14:paraId="3574D5A6" w14:textId="77777777" w:rsidR="000551FF" w:rsidRDefault="000551FF" w:rsidP="000551FF">
      <w:pPr>
        <w:pStyle w:val="Comment"/>
      </w:pPr>
      <w:r>
        <w:t>Definition</w:t>
      </w:r>
      <w:r>
        <w:tab/>
        <w:t>Benyttes hovedsakelig i avsnittet ”TERMINOLOGI”</w:t>
      </w:r>
    </w:p>
    <w:p w14:paraId="5E3505A3" w14:textId="77777777" w:rsidR="00E372F5" w:rsidRDefault="00E372F5" w:rsidP="000551FF">
      <w:pPr>
        <w:pStyle w:val="Comment"/>
      </w:pPr>
      <w:r>
        <w:t>References</w:t>
      </w:r>
      <w:r>
        <w:tab/>
        <w:t>Benyttes i REFERANSER-avsnittet.</w:t>
      </w:r>
    </w:p>
    <w:p w14:paraId="3326313B" w14:textId="77777777" w:rsidR="00D64482" w:rsidRDefault="000551FF" w:rsidP="000551FF">
      <w:pPr>
        <w:pStyle w:val="Comment"/>
      </w:pPr>
      <w:r>
        <w:t>Comment</w:t>
      </w:r>
      <w:r>
        <w:tab/>
        <w:t>Denne grønne teksten. Fjern all tekst av denne typen i rapporten.</w:t>
      </w:r>
      <w:r w:rsidR="000674E9">
        <w:t>]</w:t>
      </w:r>
    </w:p>
    <w:p w14:paraId="5B3B774E" w14:textId="77777777" w:rsidR="007E13C7" w:rsidRDefault="007E13C7" w:rsidP="007E13C7">
      <w:pPr>
        <w:pStyle w:val="BodyText"/>
      </w:pPr>
    </w:p>
    <w:p w14:paraId="135CC122" w14:textId="77777777" w:rsidR="007E13C7" w:rsidRDefault="007E13C7" w:rsidP="007E13C7">
      <w:pPr>
        <w:pStyle w:val="BodyText"/>
        <w:sectPr w:rsidR="007E13C7" w:rsidSect="00697C7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09" w:footer="454" w:gutter="0"/>
          <w:cols w:space="708"/>
          <w:titlePg/>
        </w:sectPr>
      </w:pPr>
    </w:p>
    <w:p w14:paraId="6869E800" w14:textId="77777777" w:rsidR="00FA69EA" w:rsidRDefault="00924E0C" w:rsidP="00FA69EA">
      <w:pPr>
        <w:pStyle w:val="Heading1"/>
      </w:pPr>
      <w:bookmarkStart w:id="16" w:name="_Ref125375270"/>
      <w:bookmarkStart w:id="17" w:name="_Ref125375282"/>
      <w:bookmarkStart w:id="18" w:name="_Toc136784282"/>
      <w:bookmarkStart w:id="19" w:name="_Toc158625712"/>
      <w:r>
        <w:lastRenderedPageBreak/>
        <w:t>Introduksjon</w:t>
      </w:r>
      <w:bookmarkEnd w:id="16"/>
      <w:bookmarkEnd w:id="17"/>
      <w:bookmarkEnd w:id="18"/>
      <w:bookmarkEnd w:id="19"/>
    </w:p>
    <w:p w14:paraId="41F6401C" w14:textId="77777777" w:rsidR="00933D51" w:rsidRDefault="00933D51" w:rsidP="00933D51">
      <w:pPr>
        <w:pStyle w:val="Heading2"/>
      </w:pPr>
      <w:bookmarkStart w:id="20" w:name="_Toc136784283"/>
      <w:bookmarkStart w:id="21" w:name="_Toc158625713"/>
      <w:r>
        <w:t>Bakgrunn</w:t>
      </w:r>
      <w:bookmarkEnd w:id="20"/>
      <w:bookmarkEnd w:id="21"/>
    </w:p>
    <w:p w14:paraId="1F065288" w14:textId="77777777" w:rsidR="00FA69EA" w:rsidRDefault="00381F01" w:rsidP="00381F01">
      <w:pPr>
        <w:pStyle w:val="Comment"/>
      </w:pPr>
      <w:r>
        <w:t>[</w:t>
      </w:r>
      <w:r w:rsidR="00FA69EA">
        <w:t>Dette er første kapitlet i den faglige rapporten.  Det bør behandle bakgrunnen for oppgaven,</w:t>
      </w:r>
      <w:r w:rsidR="005C3B91">
        <w:t xml:space="preserve"> eventuell</w:t>
      </w:r>
      <w:r w:rsidR="00FA69EA">
        <w:t xml:space="preserve"> oppdragsgiver, </w:t>
      </w:r>
      <w:r w:rsidR="00365B8B">
        <w:t xml:space="preserve">oppsummering av </w:t>
      </w:r>
      <w:r w:rsidR="00FA69EA">
        <w:t>problemstillingen og/eller oppgaven som skal løses</w:t>
      </w:r>
      <w:r w:rsidR="00DA3197">
        <w:t>.</w:t>
      </w:r>
      <w:r w:rsidR="00365B8B">
        <w:t>]</w:t>
      </w:r>
    </w:p>
    <w:p w14:paraId="5098F582" w14:textId="77777777" w:rsidR="00365B8B" w:rsidRDefault="00365B8B" w:rsidP="00365B8B">
      <w:pPr>
        <w:pStyle w:val="Heading2"/>
      </w:pPr>
      <w:bookmarkStart w:id="22" w:name="_Ref125975861"/>
      <w:bookmarkStart w:id="23" w:name="_Toc136784287"/>
      <w:bookmarkStart w:id="24" w:name="_Toc158625714"/>
      <w:bookmarkStart w:id="25" w:name="_Toc136784284"/>
      <w:r>
        <w:t>Kravspesifikasjon</w:t>
      </w:r>
      <w:bookmarkEnd w:id="22"/>
      <w:bookmarkEnd w:id="23"/>
      <w:bookmarkEnd w:id="24"/>
    </w:p>
    <w:p w14:paraId="170F6EB8" w14:textId="77777777" w:rsidR="00365B8B" w:rsidRDefault="00365B8B" w:rsidP="00365B8B">
      <w:pPr>
        <w:pStyle w:val="Comment"/>
      </w:pPr>
      <w:r>
        <w:t xml:space="preserve">[Her beskriver du både de </w:t>
      </w:r>
      <w:r>
        <w:rPr>
          <w:b/>
          <w:bCs/>
        </w:rPr>
        <w:t xml:space="preserve">funksjonelle </w:t>
      </w:r>
      <w:r w:rsidRPr="00924E0C">
        <w:t>kravene</w:t>
      </w:r>
      <w:r>
        <w:t xml:space="preserve"> og de </w:t>
      </w:r>
      <w:r>
        <w:rPr>
          <w:b/>
          <w:bCs/>
        </w:rPr>
        <w:t xml:space="preserve">ikke-funksjonelle </w:t>
      </w:r>
      <w:r w:rsidRPr="00924E0C">
        <w:rPr>
          <w:b/>
          <w:bCs/>
        </w:rPr>
        <w:t>kravene</w:t>
      </w:r>
      <w:r>
        <w:t xml:space="preserve"> til løsningen du skal utvikle.</w:t>
      </w:r>
    </w:p>
    <w:p w14:paraId="4617514D" w14:textId="77777777" w:rsidR="00365B8B" w:rsidRDefault="00365B8B" w:rsidP="00365B8B">
      <w:pPr>
        <w:pStyle w:val="Comment"/>
      </w:pPr>
      <w:r w:rsidRPr="00924E0C">
        <w:t>Dersom</w:t>
      </w:r>
      <w:r>
        <w:t xml:space="preserve"> det er gitt en kravspesifikasjon vil du kunne hente det meste av informasjon fra denne. Husk at du her IKKE skal beskrive noen av de valg du har gjort i prosjektet, eller det du konkret har utviklet i prosjektet.</w:t>
      </w:r>
    </w:p>
    <w:p w14:paraId="0796C341" w14:textId="77777777" w:rsidR="00365B8B" w:rsidRDefault="00365B8B" w:rsidP="00365B8B">
      <w:pPr>
        <w:pStyle w:val="Comment"/>
      </w:pPr>
      <w:r>
        <w:t xml:space="preserve">Bruk her gjerne </w:t>
      </w:r>
      <w:r>
        <w:rPr>
          <w:b/>
          <w:bCs/>
        </w:rPr>
        <w:t>UML-diagrammer</w:t>
      </w:r>
      <w:r>
        <w:t xml:space="preserve"> som </w:t>
      </w:r>
      <w:r>
        <w:rPr>
          <w:b/>
          <w:bCs/>
        </w:rPr>
        <w:t>Use-Case</w:t>
      </w:r>
      <w:r>
        <w:t xml:space="preserve">, </w:t>
      </w:r>
      <w:r>
        <w:rPr>
          <w:b/>
          <w:bCs/>
        </w:rPr>
        <w:t>Aktivitetsdiagram</w:t>
      </w:r>
      <w:r>
        <w:t xml:space="preserve"> osv for å beskrive krav til funksjonalitet (NB! Uten å dra inn </w:t>
      </w:r>
      <w:r w:rsidRPr="00DA3197">
        <w:rPr>
          <w:b/>
          <w:bCs/>
        </w:rPr>
        <w:t>hvordan</w:t>
      </w:r>
      <w:r>
        <w:t xml:space="preserve"> du/dere har løst det.).</w:t>
      </w:r>
    </w:p>
    <w:p w14:paraId="3DCD44A5" w14:textId="77777777" w:rsidR="00365B8B" w:rsidRDefault="00365B8B" w:rsidP="00365B8B">
      <w:pPr>
        <w:pStyle w:val="Comment"/>
      </w:pPr>
      <w:r>
        <w:t xml:space="preserve">Når du senere skriver </w:t>
      </w:r>
      <w:r w:rsidRPr="00365B8B">
        <w:rPr>
          <w:b/>
          <w:bCs/>
        </w:rPr>
        <w:t>drøfting</w:t>
      </w:r>
      <w:r>
        <w:t xml:space="preserve"> og </w:t>
      </w:r>
      <w:r w:rsidRPr="00365B8B">
        <w:rPr>
          <w:b/>
          <w:bCs/>
        </w:rPr>
        <w:t>konklusjon</w:t>
      </w:r>
      <w:r>
        <w:t>, må du henvise tilbake til dette kapittelet og svare på om løsningen du har levert svarer på kravspesifikasjonen].</w:t>
      </w:r>
    </w:p>
    <w:p w14:paraId="06CF31FB" w14:textId="77777777" w:rsidR="00365B8B" w:rsidRDefault="00365B8B" w:rsidP="00365B8B">
      <w:pPr>
        <w:pStyle w:val="Figure"/>
        <w:keepNext/>
      </w:pPr>
      <w:r>
        <w:fldChar w:fldCharType="begin"/>
      </w:r>
      <w:r>
        <w:instrText xml:space="preserve"> INCLUDEPICTURE "https://upload.wikimedia.org/wikipedia/commons/thumb/1/1d/Use_case_restaurant_model.svg/800px-Use_case_restaurant_model.svg.png"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A44B27" wp14:editId="7AE3DE46">
            <wp:extent cx="3252843" cy="3252843"/>
            <wp:effectExtent l="0" t="0" r="0" b="0"/>
            <wp:docPr id="1062988729" name="Bilde 1062988729" descr="Use case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 - Wikip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82" cy="32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5BD1AF6" w14:textId="77777777" w:rsidR="00365B8B" w:rsidRDefault="00365B8B" w:rsidP="00365B8B">
      <w:pPr>
        <w:pStyle w:val="Caption"/>
      </w:pPr>
      <w:bookmarkStart w:id="26" w:name="_Toc126231951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DD76D8">
        <w:rPr>
          <w:noProof/>
        </w:rPr>
        <w:t>1</w:t>
      </w:r>
      <w:r>
        <w:fldChar w:fldCharType="end"/>
      </w:r>
      <w:r>
        <w:t xml:space="preserve"> Use Case diagram</w:t>
      </w:r>
      <w:bookmarkEnd w:id="26"/>
    </w:p>
    <w:p w14:paraId="52C032B9" w14:textId="77777777" w:rsidR="00365B8B" w:rsidRPr="00924E0C" w:rsidRDefault="00365B8B" w:rsidP="00365B8B">
      <w:pPr>
        <w:pStyle w:val="Figure"/>
      </w:pPr>
    </w:p>
    <w:p w14:paraId="3266B781" w14:textId="77777777" w:rsidR="00D10861" w:rsidRDefault="00D10861" w:rsidP="00D10861">
      <w:pPr>
        <w:pStyle w:val="Heading2"/>
      </w:pPr>
      <w:bookmarkStart w:id="27" w:name="_Toc158625715"/>
      <w:r>
        <w:t>Avgrensninger</w:t>
      </w:r>
      <w:bookmarkEnd w:id="25"/>
      <w:bookmarkEnd w:id="27"/>
    </w:p>
    <w:p w14:paraId="299A909A" w14:textId="77777777" w:rsidR="005C3B91" w:rsidRPr="005C3B91" w:rsidRDefault="005C3B91" w:rsidP="005C3B91">
      <w:pPr>
        <w:pStyle w:val="Comment"/>
      </w:pPr>
      <w:r>
        <w:t>[Er det gi</w:t>
      </w:r>
      <w:r w:rsidR="00A258DB">
        <w:t>tt noen avgrensninger/begrensninger i oppgaven? Beskriv i så fall disse her.</w:t>
      </w:r>
      <w:r w:rsidR="00DA3197">
        <w:t xml:space="preserve"> Avgrensninger kan f.eks. være teknologier dere </w:t>
      </w:r>
      <w:r w:rsidR="00DA3197">
        <w:rPr>
          <w:b/>
          <w:bCs/>
        </w:rPr>
        <w:t>må</w:t>
      </w:r>
      <w:r w:rsidR="00DA3197">
        <w:t xml:space="preserve"> bruke, el.l. Dersom prosjektet ikke har noen avgrensninger, kan dette kapittelet utelates.</w:t>
      </w:r>
      <w:r w:rsidR="00A258DB">
        <w:t>]</w:t>
      </w:r>
    </w:p>
    <w:p w14:paraId="29AA3B63" w14:textId="77777777" w:rsidR="00703F69" w:rsidRDefault="00703F69" w:rsidP="00703F69">
      <w:pPr>
        <w:pStyle w:val="Heading2"/>
      </w:pPr>
      <w:bookmarkStart w:id="28" w:name="_Toc136784285"/>
      <w:bookmarkStart w:id="29" w:name="_Toc158625716"/>
      <w:r>
        <w:t>Begreper/Ordliste</w:t>
      </w:r>
      <w:bookmarkEnd w:id="28"/>
      <w:bookmarkEnd w:id="29"/>
    </w:p>
    <w:p w14:paraId="02B51DD5" w14:textId="77777777" w:rsidR="00DA3197" w:rsidRDefault="00703F69" w:rsidP="00703F69">
      <w:pPr>
        <w:pStyle w:val="Comment"/>
      </w:pPr>
      <w:r>
        <w:t xml:space="preserve">[Når man utvikler programvare for en kunde, er det viktig å etablere en felles forståelse for begreper/terminologi/ord som benyttes </w:t>
      </w:r>
      <w:r w:rsidRPr="00DA3197">
        <w:rPr>
          <w:b/>
          <w:bCs/>
        </w:rPr>
        <w:t>av kunden</w:t>
      </w:r>
      <w:r>
        <w:t xml:space="preserve">. Det er derfor svært vanlig å </w:t>
      </w:r>
      <w:r w:rsidR="00552AAF">
        <w:t xml:space="preserve">lage </w:t>
      </w:r>
      <w:r w:rsidR="00552AAF">
        <w:lastRenderedPageBreak/>
        <w:t xml:space="preserve">en "ordliste" og/eller en "Domene modell". Denne ordlisten er også et svært godt utgangspunkt for å finne frem til hvilke mulige </w:t>
      </w:r>
      <w:r w:rsidR="00552AAF">
        <w:rPr>
          <w:b/>
          <w:bCs/>
        </w:rPr>
        <w:t>klasser</w:t>
      </w:r>
      <w:r w:rsidR="00552AAF">
        <w:t xml:space="preserve"> det kan være aktuelt å implementere i løsningen</w:t>
      </w:r>
      <w:r w:rsidR="00DA3197">
        <w:t xml:space="preserve"> når denne skal utvikles</w:t>
      </w:r>
      <w:r w:rsidR="00552AAF">
        <w:t>. Bruk tid på denne slik at du har en god forståelse for begrepene.</w:t>
      </w:r>
    </w:p>
    <w:p w14:paraId="79463830" w14:textId="77777777" w:rsidR="00703F69" w:rsidRDefault="00DA3197" w:rsidP="00703F69">
      <w:pPr>
        <w:pStyle w:val="Comment"/>
      </w:pPr>
      <w:r>
        <w:t>Her kan man også bruke klasse-diagra</w:t>
      </w:r>
      <w:r w:rsidR="00412BBF">
        <w:t>m</w:t>
      </w:r>
      <w:r>
        <w:t xml:space="preserve">mer for å illustrere hvordan </w:t>
      </w:r>
      <w:r>
        <w:rPr>
          <w:b/>
          <w:bCs/>
        </w:rPr>
        <w:t>begreper</w:t>
      </w:r>
      <w:r>
        <w:t xml:space="preserve"> henger sammen. NB! Klasser i dette diagrammet er </w:t>
      </w:r>
      <w:r w:rsidRPr="00DA3197">
        <w:rPr>
          <w:b/>
          <w:bCs/>
        </w:rPr>
        <w:t>ikke</w:t>
      </w:r>
      <w:r>
        <w:t xml:space="preserve"> klassene du har valgt å implementere i prosjektet.]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54"/>
      </w:tblGrid>
      <w:tr w:rsidR="00552AAF" w14:paraId="42A5EE7A" w14:textId="77777777" w:rsidTr="00552AAF">
        <w:trPr>
          <w:cantSplit/>
          <w:tblHeader/>
        </w:trPr>
        <w:tc>
          <w:tcPr>
            <w:tcW w:w="1980" w:type="dxa"/>
          </w:tcPr>
          <w:p w14:paraId="15E6720B" w14:textId="77777777" w:rsidR="00552AAF" w:rsidRDefault="00552AAF" w:rsidP="00552AAF">
            <w:pPr>
              <w:pStyle w:val="TabellTittel"/>
            </w:pPr>
            <w:r>
              <w:t>Begrep</w:t>
            </w:r>
            <w:r>
              <w:br/>
              <w:t>(Norsk)</w:t>
            </w:r>
          </w:p>
        </w:tc>
        <w:tc>
          <w:tcPr>
            <w:tcW w:w="2126" w:type="dxa"/>
          </w:tcPr>
          <w:p w14:paraId="44B1C9EA" w14:textId="77777777" w:rsidR="00552AAF" w:rsidRDefault="00552AAF" w:rsidP="00552AAF">
            <w:pPr>
              <w:pStyle w:val="TabellTittel"/>
            </w:pPr>
            <w:r>
              <w:t>Begrep</w:t>
            </w:r>
            <w:r>
              <w:br/>
              <w:t>(Engelsk)</w:t>
            </w:r>
          </w:p>
        </w:tc>
        <w:tc>
          <w:tcPr>
            <w:tcW w:w="4954" w:type="dxa"/>
          </w:tcPr>
          <w:p w14:paraId="739BFF81" w14:textId="77777777" w:rsidR="00552AAF" w:rsidRDefault="00552AAF" w:rsidP="00552AAF">
            <w:pPr>
              <w:pStyle w:val="TabellTittel"/>
            </w:pPr>
            <w:r>
              <w:t>Betyding/beskrivelse</w:t>
            </w:r>
          </w:p>
        </w:tc>
      </w:tr>
      <w:tr w:rsidR="00552AAF" w14:paraId="26234CA0" w14:textId="77777777" w:rsidTr="00552AAF">
        <w:trPr>
          <w:cantSplit/>
        </w:trPr>
        <w:tc>
          <w:tcPr>
            <w:tcW w:w="1980" w:type="dxa"/>
          </w:tcPr>
          <w:p w14:paraId="72BA8679" w14:textId="77777777" w:rsidR="00552AAF" w:rsidRDefault="00552AAF" w:rsidP="00703F69">
            <w:pPr>
              <w:pStyle w:val="Comment"/>
            </w:pPr>
            <w:r>
              <w:t>Produkt</w:t>
            </w:r>
          </w:p>
        </w:tc>
        <w:tc>
          <w:tcPr>
            <w:tcW w:w="2126" w:type="dxa"/>
          </w:tcPr>
          <w:p w14:paraId="78C5CD16" w14:textId="77777777" w:rsidR="00552AAF" w:rsidRDefault="00552AAF" w:rsidP="00703F69">
            <w:pPr>
              <w:pStyle w:val="Comment"/>
            </w:pPr>
            <w:r>
              <w:t>Product</w:t>
            </w:r>
          </w:p>
        </w:tc>
        <w:tc>
          <w:tcPr>
            <w:tcW w:w="4954" w:type="dxa"/>
          </w:tcPr>
          <w:p w14:paraId="5759ABDE" w14:textId="77777777" w:rsidR="00552AAF" w:rsidRDefault="00552AAF" w:rsidP="00703F69">
            <w:pPr>
              <w:pStyle w:val="Comment"/>
            </w:pPr>
            <w:r>
              <w:t>Varehuset skal håndtere produkter inn og ut av et lager</w:t>
            </w:r>
          </w:p>
        </w:tc>
      </w:tr>
      <w:tr w:rsidR="00552AAF" w14:paraId="51E0BD49" w14:textId="77777777" w:rsidTr="00552AAF">
        <w:trPr>
          <w:cantSplit/>
        </w:trPr>
        <w:tc>
          <w:tcPr>
            <w:tcW w:w="1980" w:type="dxa"/>
          </w:tcPr>
          <w:p w14:paraId="333F5BF6" w14:textId="77777777" w:rsidR="00552AAF" w:rsidRDefault="00552AAF" w:rsidP="00703F69">
            <w:pPr>
              <w:pStyle w:val="Comment"/>
            </w:pPr>
            <w:r>
              <w:t>Lager</w:t>
            </w:r>
          </w:p>
        </w:tc>
        <w:tc>
          <w:tcPr>
            <w:tcW w:w="2126" w:type="dxa"/>
          </w:tcPr>
          <w:p w14:paraId="20B7AAEF" w14:textId="77777777" w:rsidR="00552AAF" w:rsidRDefault="00552AAF" w:rsidP="00703F69">
            <w:pPr>
              <w:pStyle w:val="Comment"/>
            </w:pPr>
            <w:r>
              <w:t>Storage</w:t>
            </w:r>
          </w:p>
        </w:tc>
        <w:tc>
          <w:tcPr>
            <w:tcW w:w="4954" w:type="dxa"/>
          </w:tcPr>
          <w:p w14:paraId="41256000" w14:textId="77777777" w:rsidR="00552AAF" w:rsidRDefault="00552AAF" w:rsidP="00703F69">
            <w:pPr>
              <w:pStyle w:val="Comment"/>
            </w:pPr>
            <w:r>
              <w:t>....</w:t>
            </w:r>
          </w:p>
        </w:tc>
      </w:tr>
      <w:tr w:rsidR="00552AAF" w14:paraId="62D83B32" w14:textId="77777777" w:rsidTr="00552AAF">
        <w:trPr>
          <w:cantSplit/>
        </w:trPr>
        <w:tc>
          <w:tcPr>
            <w:tcW w:w="1980" w:type="dxa"/>
          </w:tcPr>
          <w:p w14:paraId="35CA78D4" w14:textId="77777777" w:rsidR="00552AAF" w:rsidRDefault="00DA3197" w:rsidP="00703F69">
            <w:pPr>
              <w:pStyle w:val="Comment"/>
            </w:pPr>
            <w:r>
              <w:t>Konto</w:t>
            </w:r>
          </w:p>
        </w:tc>
        <w:tc>
          <w:tcPr>
            <w:tcW w:w="2126" w:type="dxa"/>
          </w:tcPr>
          <w:p w14:paraId="338A38A7" w14:textId="77777777" w:rsidR="00552AAF" w:rsidRDefault="00DA3197" w:rsidP="00703F69">
            <w:pPr>
              <w:pStyle w:val="Comment"/>
            </w:pPr>
            <w:r>
              <w:t>Account</w:t>
            </w:r>
          </w:p>
        </w:tc>
        <w:tc>
          <w:tcPr>
            <w:tcW w:w="4954" w:type="dxa"/>
          </w:tcPr>
          <w:p w14:paraId="58AC3E20" w14:textId="77777777" w:rsidR="00552AAF" w:rsidRDefault="00DA3197" w:rsidP="00703F69">
            <w:pPr>
              <w:pStyle w:val="Comment"/>
            </w:pPr>
            <w:r>
              <w:t>En konto til en kunde i banken. En konto kan ha en balanse, og man kan sette penger inn eller ta ut penger fra konto</w:t>
            </w:r>
          </w:p>
        </w:tc>
      </w:tr>
      <w:tr w:rsidR="00552AAF" w14:paraId="0E9D5758" w14:textId="77777777" w:rsidTr="00552AAF">
        <w:trPr>
          <w:cantSplit/>
        </w:trPr>
        <w:tc>
          <w:tcPr>
            <w:tcW w:w="1980" w:type="dxa"/>
          </w:tcPr>
          <w:p w14:paraId="1C63EABF" w14:textId="77777777" w:rsidR="00552AAF" w:rsidRDefault="00DA3197" w:rsidP="00703F69">
            <w:pPr>
              <w:pStyle w:val="Comment"/>
            </w:pPr>
            <w:r>
              <w:t>Transaksjon</w:t>
            </w:r>
          </w:p>
        </w:tc>
        <w:tc>
          <w:tcPr>
            <w:tcW w:w="2126" w:type="dxa"/>
          </w:tcPr>
          <w:p w14:paraId="40316559" w14:textId="77777777" w:rsidR="00552AAF" w:rsidRDefault="00DA3197" w:rsidP="00703F69">
            <w:pPr>
              <w:pStyle w:val="Comment"/>
            </w:pPr>
            <w:r>
              <w:t>Transaction</w:t>
            </w:r>
          </w:p>
        </w:tc>
        <w:tc>
          <w:tcPr>
            <w:tcW w:w="4954" w:type="dxa"/>
          </w:tcPr>
          <w:p w14:paraId="4209D781" w14:textId="77777777" w:rsidR="00552AAF" w:rsidRPr="00DA3197" w:rsidRDefault="00DA3197" w:rsidP="00703F69">
            <w:pPr>
              <w:pStyle w:val="Comment"/>
            </w:pPr>
            <w:r>
              <w:t xml:space="preserve">Når et beløp tas ut av en konto og føres inn på en annen konto, utføres en </w:t>
            </w:r>
            <w:r>
              <w:rPr>
                <w:b/>
                <w:bCs/>
              </w:rPr>
              <w:t>transaksjon</w:t>
            </w:r>
            <w:r>
              <w:t>. En transaksjon har en dato, en tid, hvilken konto beløpet trekkes fra, hvilken konto beløpet overføres til, samt beløpet.</w:t>
            </w:r>
          </w:p>
        </w:tc>
      </w:tr>
      <w:tr w:rsidR="00DA3197" w14:paraId="7E3E03CE" w14:textId="77777777" w:rsidTr="00552AAF">
        <w:trPr>
          <w:cantSplit/>
        </w:trPr>
        <w:tc>
          <w:tcPr>
            <w:tcW w:w="1980" w:type="dxa"/>
          </w:tcPr>
          <w:p w14:paraId="452C7886" w14:textId="77777777" w:rsidR="00DA3197" w:rsidRDefault="00DA3197" w:rsidP="00703F69">
            <w:pPr>
              <w:pStyle w:val="Comment"/>
            </w:pPr>
          </w:p>
        </w:tc>
        <w:tc>
          <w:tcPr>
            <w:tcW w:w="2126" w:type="dxa"/>
          </w:tcPr>
          <w:p w14:paraId="5618974D" w14:textId="77777777" w:rsidR="00DA3197" w:rsidRDefault="00DA3197" w:rsidP="00703F69">
            <w:pPr>
              <w:pStyle w:val="Comment"/>
            </w:pPr>
          </w:p>
        </w:tc>
        <w:tc>
          <w:tcPr>
            <w:tcW w:w="4954" w:type="dxa"/>
          </w:tcPr>
          <w:p w14:paraId="08715106" w14:textId="77777777" w:rsidR="00DA3197" w:rsidRDefault="00DA3197" w:rsidP="00703F69">
            <w:pPr>
              <w:pStyle w:val="Comment"/>
            </w:pPr>
          </w:p>
        </w:tc>
      </w:tr>
    </w:tbl>
    <w:p w14:paraId="2C24F19E" w14:textId="77777777" w:rsidR="00552AAF" w:rsidRPr="00552AAF" w:rsidRDefault="00626E73" w:rsidP="00626E73">
      <w:pPr>
        <w:pStyle w:val="Caption"/>
      </w:pPr>
      <w:bookmarkStart w:id="30" w:name="_Toc126231737"/>
      <w:r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 w:rsidR="00DD76D8">
        <w:rPr>
          <w:noProof/>
        </w:rPr>
        <w:t>1</w:t>
      </w:r>
      <w:r>
        <w:fldChar w:fldCharType="end"/>
      </w:r>
      <w:r>
        <w:t xml:space="preserve"> Begreper og ordliste</w:t>
      </w:r>
      <w:bookmarkEnd w:id="30"/>
    </w:p>
    <w:p w14:paraId="205616F0" w14:textId="77777777" w:rsidR="00811239" w:rsidRDefault="00811239" w:rsidP="00FA69EA">
      <w:pPr>
        <w:pStyle w:val="Heading1"/>
      </w:pPr>
      <w:bookmarkStart w:id="31" w:name="_Toc136784286"/>
      <w:bookmarkStart w:id="32" w:name="_Toc158625717"/>
      <w:bookmarkStart w:id="33" w:name="_Ref125374860"/>
      <w:bookmarkStart w:id="34" w:name="_Ref125374869"/>
      <w:bookmarkStart w:id="35" w:name="_Ref125375184"/>
      <w:r>
        <w:t>Teori</w:t>
      </w:r>
      <w:bookmarkEnd w:id="31"/>
      <w:bookmarkEnd w:id="32"/>
    </w:p>
    <w:p w14:paraId="21BAB52E" w14:textId="77777777" w:rsidR="00811239" w:rsidRPr="00DA34C8" w:rsidRDefault="00811239" w:rsidP="00811239">
      <w:pPr>
        <w:pStyle w:val="Comment"/>
      </w:pPr>
      <w:r>
        <w:t xml:space="preserve">[Her beskriver du de </w:t>
      </w:r>
      <w:r>
        <w:rPr>
          <w:b/>
          <w:bCs/>
        </w:rPr>
        <w:t>teoriene</w:t>
      </w:r>
      <w:r>
        <w:t xml:space="preserve"> og </w:t>
      </w:r>
      <w:r>
        <w:rPr>
          <w:b/>
          <w:bCs/>
        </w:rPr>
        <w:t>beste praksiser</w:t>
      </w:r>
      <w:r>
        <w:t xml:space="preserve"> som </w:t>
      </w:r>
      <w:r w:rsidR="000F0C9D">
        <w:t>dere</w:t>
      </w:r>
      <w:r w:rsidR="00DA34C8">
        <w:t xml:space="preserve"> har</w:t>
      </w:r>
      <w:r>
        <w:t xml:space="preserve"> benytte</w:t>
      </w:r>
      <w:r w:rsidR="00DA34C8">
        <w:t xml:space="preserve">t </w:t>
      </w:r>
      <w:r>
        <w:t>ved utvikling av en programvare, som kobling, cohesion, SOLID osv.</w:t>
      </w:r>
      <w:r w:rsidR="00DA34C8">
        <w:t xml:space="preserve"> Beskriv </w:t>
      </w:r>
      <w:r w:rsidR="00DA34C8">
        <w:rPr>
          <w:b/>
          <w:bCs/>
        </w:rPr>
        <w:t>hvilke teorier</w:t>
      </w:r>
      <w:r w:rsidR="00DA34C8">
        <w:t xml:space="preserve"> og IKKE </w:t>
      </w:r>
      <w:r w:rsidR="00DA34C8" w:rsidRPr="00DA34C8">
        <w:rPr>
          <w:b/>
          <w:bCs/>
        </w:rPr>
        <w:t>hvordan</w:t>
      </w:r>
      <w:r w:rsidR="00DA34C8">
        <w:t xml:space="preserve"> dere har brukt teoriene. Det hører hjemme i resultat og diskusjon.</w:t>
      </w:r>
    </w:p>
    <w:p w14:paraId="12C55DD6" w14:textId="77777777" w:rsidR="00DA34C8" w:rsidRPr="00DA34C8" w:rsidRDefault="00DA34C8" w:rsidP="00811239">
      <w:pPr>
        <w:pStyle w:val="Comment"/>
      </w:pPr>
      <w:r>
        <w:t xml:space="preserve">Her må dere referere til </w:t>
      </w:r>
      <w:r>
        <w:rPr>
          <w:b/>
          <w:bCs/>
        </w:rPr>
        <w:t>kilder</w:t>
      </w:r>
      <w:r>
        <w:t xml:space="preserve"> (som legges til i kapittelet </w:t>
      </w:r>
      <w:r>
        <w:rPr>
          <w:b/>
          <w:bCs/>
        </w:rPr>
        <w:t>Referanser</w:t>
      </w:r>
      <w:r>
        <w:t xml:space="preserve">). </w:t>
      </w:r>
    </w:p>
    <w:p w14:paraId="38AD9018" w14:textId="77777777" w:rsidR="00DA34C8" w:rsidRDefault="00811239" w:rsidP="00811239">
      <w:pPr>
        <w:pStyle w:val="Comment"/>
      </w:pPr>
      <w:r>
        <w:t>Når du senere skal skrive drøfting og konklusjon, må du henvise tilbake til dette kapittelet og svare på om løsningen du har levert er løst i henhold til disse</w:t>
      </w:r>
      <w:r w:rsidR="00DA34C8">
        <w:t xml:space="preserve"> teoriene/beste praksisene</w:t>
      </w:r>
      <w:r>
        <w:t xml:space="preserve">. </w:t>
      </w:r>
    </w:p>
    <w:p w14:paraId="757DA8C8" w14:textId="77777777" w:rsidR="00DA34C8" w:rsidRDefault="00811239" w:rsidP="00811239">
      <w:pPr>
        <w:pStyle w:val="Comment"/>
      </w:pPr>
      <w:r>
        <w:t>Unngå å beskrive om grunnleggende teorier som «hva er OOP», «</w:t>
      </w:r>
      <w:r w:rsidR="000F0C9D">
        <w:t>Programmeringsspråket</w:t>
      </w:r>
      <w:r>
        <w:t xml:space="preserve"> Java» osv.</w:t>
      </w:r>
    </w:p>
    <w:p w14:paraId="70C0E61B" w14:textId="77777777" w:rsidR="00811239" w:rsidRPr="00811239" w:rsidRDefault="00DA34C8" w:rsidP="00811239">
      <w:pPr>
        <w:pStyle w:val="Comment"/>
      </w:pPr>
      <w:r>
        <w:t>S</w:t>
      </w:r>
      <w:r w:rsidR="000E1858">
        <w:t xml:space="preserve">kriv </w:t>
      </w:r>
      <w:r w:rsidR="000E1858">
        <w:rPr>
          <w:b/>
          <w:bCs/>
        </w:rPr>
        <w:t xml:space="preserve">kun teoripunkter som du faktisk har benyttet i ditt design, og som du faktisk diskuterer i diskusjonen </w:t>
      </w:r>
      <w:r w:rsidR="000E1858" w:rsidRPr="00C4046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b/>
          <w:bCs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  <w:r w:rsidR="00811239">
        <w:t>]</w:t>
      </w:r>
    </w:p>
    <w:p w14:paraId="334897C4" w14:textId="77777777" w:rsidR="00365B8B" w:rsidRDefault="00365B8B" w:rsidP="00FA69EA">
      <w:pPr>
        <w:pStyle w:val="Heading1"/>
      </w:pPr>
      <w:bookmarkStart w:id="36" w:name="_Toc158625718"/>
      <w:bookmarkStart w:id="37" w:name="_Toc136784289"/>
      <w:r>
        <w:t>Metode</w:t>
      </w:r>
      <w:bookmarkEnd w:id="36"/>
    </w:p>
    <w:p w14:paraId="02F2FAB8" w14:textId="77777777" w:rsidR="000B57AB" w:rsidRPr="000B57AB" w:rsidRDefault="000B57AB" w:rsidP="000B57AB">
      <w:pPr>
        <w:pStyle w:val="Comment"/>
      </w:pPr>
      <w:r>
        <w:t xml:space="preserve">[I dette kapittelet skal dere beskrive hva som skal til for å kunne reprodusere resultatet dere har fått. I programvareutvikling koker det som oftest ned til </w:t>
      </w:r>
      <w:r>
        <w:rPr>
          <w:b/>
          <w:bCs/>
        </w:rPr>
        <w:t>prosess/metodikk, og verktøy</w:t>
      </w:r>
      <w:r>
        <w:t>.]</w:t>
      </w:r>
    </w:p>
    <w:p w14:paraId="3E892761" w14:textId="77777777" w:rsidR="00B0134D" w:rsidRDefault="00B0134D" w:rsidP="00365B8B">
      <w:pPr>
        <w:pStyle w:val="Heading2"/>
      </w:pPr>
      <w:bookmarkStart w:id="38" w:name="_Toc158625719"/>
      <w:r>
        <w:t>Utviklingsprosess</w:t>
      </w:r>
      <w:bookmarkEnd w:id="37"/>
      <w:bookmarkEnd w:id="38"/>
    </w:p>
    <w:p w14:paraId="2EB89978" w14:textId="77777777" w:rsidR="00412BBF" w:rsidRDefault="00B0134D" w:rsidP="00B0134D">
      <w:pPr>
        <w:pStyle w:val="Comment"/>
      </w:pPr>
      <w:r>
        <w:t xml:space="preserve">[I dette kapittelet skal du </w:t>
      </w:r>
      <w:r w:rsidR="000F0C9D">
        <w:t>fortelle hvilken</w:t>
      </w:r>
      <w:r>
        <w:t xml:space="preserve"> prosess du</w:t>
      </w:r>
      <w:r w:rsidR="000B57AB">
        <w:t>/dere planla å</w:t>
      </w:r>
      <w:r>
        <w:t xml:space="preserve"> </w:t>
      </w:r>
      <w:r w:rsidR="000B57AB">
        <w:t>følge</w:t>
      </w:r>
      <w:r>
        <w:t xml:space="preserve">. Den skal dekke prosessmodellen, hvorfor den ble valgt og hvordan den ble implementert. </w:t>
      </w:r>
    </w:p>
    <w:p w14:paraId="7AE46A48" w14:textId="77777777" w:rsidR="00412BBF" w:rsidRDefault="00412BBF" w:rsidP="00B0134D">
      <w:pPr>
        <w:pStyle w:val="Comment"/>
      </w:pPr>
      <w:r>
        <w:t xml:space="preserve">Har dere jobbet i gruppe, så si noe om hvordan dere </w:t>
      </w:r>
      <w:r w:rsidR="000B57AB">
        <w:t xml:space="preserve">planla å </w:t>
      </w:r>
      <w:r>
        <w:t>organise</w:t>
      </w:r>
      <w:r w:rsidR="000B57AB">
        <w:t>r</w:t>
      </w:r>
      <w:r>
        <w:t xml:space="preserve">e arbeidet (hvor ofte </w:t>
      </w:r>
      <w:r w:rsidR="000B57AB">
        <w:t>planla dere å møtes</w:t>
      </w:r>
      <w:r>
        <w:t xml:space="preserve"> å jobbe?</w:t>
      </w:r>
      <w:r w:rsidR="004A077A">
        <w:t>)</w:t>
      </w:r>
    </w:p>
    <w:p w14:paraId="27CE3642" w14:textId="77777777" w:rsidR="00B0134D" w:rsidRDefault="000B57AB" w:rsidP="00B0134D">
      <w:pPr>
        <w:pStyle w:val="Comment"/>
      </w:pPr>
      <w:r>
        <w:lastRenderedPageBreak/>
        <w:t>Hvordan planlagt prosess faktisk fungerte og hvilke endringer dere eventuelt gjorde skal beskrives i resultat-kapittelet og drøftes under Drøfting.</w:t>
      </w:r>
    </w:p>
    <w:p w14:paraId="2D043D3F" w14:textId="77777777" w:rsidR="00B0134D" w:rsidRDefault="00B0134D" w:rsidP="00B0134D">
      <w:pPr>
        <w:pStyle w:val="Comment"/>
      </w:pPr>
      <w:r>
        <w:t>I en typisk mappe-oppgave der dere har jobbet gjennom flere stadier/deler av prosjektet, og fått tilbud om tilbakemelding, bør dette beskrives som en del av prosessen</w:t>
      </w:r>
      <w:r w:rsidR="000B57AB">
        <w:t xml:space="preserve"> (altså </w:t>
      </w:r>
      <w:r w:rsidR="000B57AB">
        <w:rPr>
          <w:b/>
          <w:bCs/>
        </w:rPr>
        <w:t>at</w:t>
      </w:r>
      <w:r w:rsidR="000B57AB">
        <w:t xml:space="preserve"> dere jobbet i f.eks. 3 deler med muntlig tilbakemelding etter hver del).</w:t>
      </w:r>
      <w:r>
        <w:t>]</w:t>
      </w:r>
    </w:p>
    <w:p w14:paraId="16AE675E" w14:textId="77777777" w:rsidR="00365B8B" w:rsidRDefault="00365B8B" w:rsidP="00365B8B">
      <w:pPr>
        <w:pStyle w:val="Heading2"/>
      </w:pPr>
      <w:bookmarkStart w:id="39" w:name="_Toc158625720"/>
      <w:r>
        <w:t>Verktøy</w:t>
      </w:r>
      <w:bookmarkEnd w:id="39"/>
    </w:p>
    <w:p w14:paraId="3BC02D95" w14:textId="77777777" w:rsidR="00365B8B" w:rsidRDefault="00365B8B" w:rsidP="00365B8B">
      <w:pPr>
        <w:pStyle w:val="Comment"/>
      </w:pPr>
      <w:r>
        <w:t>[Beskriv verktøy du/dere har benyttet for å løse prosjektet. Lag gjerne en tabell</w:t>
      </w:r>
      <w:r w:rsidR="000F0C9D">
        <w:t xml:space="preserve"> med navn på verktøy, versjon og hva verktøyet er benyttet til</w:t>
      </w:r>
      <w:r w:rsidR="000B57AB">
        <w:t>.</w:t>
      </w:r>
      <w:r w:rsidR="00D64482">
        <w:t xml:space="preserve"> Få med </w:t>
      </w:r>
      <w:r w:rsidR="00D64482">
        <w:rPr>
          <w:b/>
          <w:bCs/>
        </w:rPr>
        <w:t>samtlige</w:t>
      </w:r>
      <w:r w:rsidR="00D64482">
        <w:t xml:space="preserve"> verktøy (IDE, versjonskontroll, prosjektplanlegging/gjennomføring osv)</w:t>
      </w:r>
      <w:r w:rsidR="000F0C9D">
        <w:t>]</w:t>
      </w:r>
    </w:p>
    <w:p w14:paraId="56A17BF4" w14:textId="77777777" w:rsidR="000F0C9D" w:rsidRDefault="000B57AB" w:rsidP="000F0C9D">
      <w:pPr>
        <w:pStyle w:val="Heading2"/>
      </w:pPr>
      <w:bookmarkStart w:id="40" w:name="_Toc158625721"/>
      <w:r>
        <w:t xml:space="preserve">Bruk av </w:t>
      </w:r>
      <w:r w:rsidR="000F0C9D">
        <w:t>KI verktøy</w:t>
      </w:r>
      <w:bookmarkEnd w:id="40"/>
    </w:p>
    <w:p w14:paraId="0C1D1CC8" w14:textId="77777777" w:rsidR="00D64482" w:rsidRPr="00D64482" w:rsidRDefault="000B57AB" w:rsidP="000B57AB">
      <w:pPr>
        <w:pStyle w:val="Comment"/>
      </w:pPr>
      <w:r>
        <w:t>[</w:t>
      </w:r>
      <w:r w:rsidR="00D64482">
        <w:t xml:space="preserve">I starten av rapporten skal dere fylle ut en </w:t>
      </w:r>
      <w:r w:rsidR="00D64482">
        <w:rPr>
          <w:b/>
          <w:bCs/>
        </w:rPr>
        <w:t>KI-deklarasjon</w:t>
      </w:r>
      <w:r w:rsidR="00D64482">
        <w:t xml:space="preserve">. Du/dere kan selv velge om dere vil beskrive </w:t>
      </w:r>
      <w:r w:rsidR="00D64482">
        <w:rPr>
          <w:b/>
          <w:bCs/>
        </w:rPr>
        <w:t>hva</w:t>
      </w:r>
      <w:r w:rsidR="00D64482">
        <w:t xml:space="preserve"> og </w:t>
      </w:r>
      <w:r w:rsidR="00D64482">
        <w:rPr>
          <w:b/>
          <w:bCs/>
        </w:rPr>
        <w:t>hvordan</w:t>
      </w:r>
      <w:r w:rsidR="00D64482">
        <w:t xml:space="preserve"> dere har benyttet KI-verktøy enten i skjemaet, eller her i dette kapittelet. Dersom dere velger å beskrive det her, så </w:t>
      </w:r>
      <w:r w:rsidR="00D64482">
        <w:rPr>
          <w:b/>
          <w:bCs/>
        </w:rPr>
        <w:t>henviser du/dere til dette kapittelet i KI-deklarasjons-skjemaet.</w:t>
      </w:r>
      <w:r w:rsidR="00D64482">
        <w:t xml:space="preserve"> Beskriv også her </w:t>
      </w:r>
      <w:r w:rsidR="00D64482">
        <w:rPr>
          <w:b/>
          <w:bCs/>
        </w:rPr>
        <w:t>hvorfor</w:t>
      </w:r>
      <w:r w:rsidR="00D64482">
        <w:t xml:space="preserve"> du/dere valgte å benytte KI-verktøy. Hva ønsket dere å oppnå?]</w:t>
      </w:r>
    </w:p>
    <w:p w14:paraId="53E5CFAA" w14:textId="77777777" w:rsidR="00365B8B" w:rsidRDefault="00365B8B" w:rsidP="00412BBF">
      <w:pPr>
        <w:pStyle w:val="Heading1"/>
      </w:pPr>
      <w:bookmarkStart w:id="41" w:name="_Toc158625722"/>
      <w:bookmarkStart w:id="42" w:name="_Toc136784288"/>
      <w:bookmarkStart w:id="43" w:name="_Toc136784290"/>
      <w:r>
        <w:t>Resultat</w:t>
      </w:r>
      <w:bookmarkEnd w:id="41"/>
    </w:p>
    <w:p w14:paraId="325C90A3" w14:textId="77777777" w:rsidR="00412BBF" w:rsidRDefault="00412BBF" w:rsidP="00365B8B">
      <w:pPr>
        <w:pStyle w:val="Heading2"/>
      </w:pPr>
      <w:bookmarkStart w:id="44" w:name="_Toc158625723"/>
      <w:r>
        <w:t>Teknisk Design</w:t>
      </w:r>
      <w:bookmarkEnd w:id="42"/>
      <w:bookmarkEnd w:id="44"/>
    </w:p>
    <w:p w14:paraId="24259BED" w14:textId="77777777" w:rsidR="00412BBF" w:rsidRPr="00924E0C" w:rsidRDefault="00412BBF" w:rsidP="00412BBF">
      <w:pPr>
        <w:pStyle w:val="Comment"/>
      </w:pPr>
      <w:r>
        <w:t>[Kapittelet om teknisk design beskriver det store bildet av valgt løsning. For et programvareutviklingsprosjekt vil dette vanligvis inneholde systemarkitekturen (klient-server, sky, databaser, tjenester, desktop-applikasjon osv.); både hvordan det ble løst, og, enda viktigere, hvorfor denne arkitektur ble valgt]</w:t>
      </w:r>
    </w:p>
    <w:p w14:paraId="51DB9D5A" w14:textId="77777777" w:rsidR="00B0134D" w:rsidRDefault="00B0134D" w:rsidP="00365B8B">
      <w:pPr>
        <w:pStyle w:val="Heading2"/>
      </w:pPr>
      <w:bookmarkStart w:id="45" w:name="_Toc158625724"/>
      <w:r>
        <w:t>Implementasjon</w:t>
      </w:r>
      <w:bookmarkEnd w:id="43"/>
      <w:bookmarkEnd w:id="45"/>
    </w:p>
    <w:p w14:paraId="71305FC2" w14:textId="77777777" w:rsidR="00811239" w:rsidRDefault="00811239" w:rsidP="00811239">
      <w:pPr>
        <w:pStyle w:val="Comment"/>
      </w:pPr>
      <w:r>
        <w:t xml:space="preserve">[Her beskriver du de tekniske detaljene til løsningen du har endt opp med. </w:t>
      </w:r>
      <w:r w:rsidR="00D64482">
        <w:t>H</w:t>
      </w:r>
      <w:r>
        <w:t>vilke eksterne biblioteker og rammeverk, APIer osv.</w:t>
      </w:r>
      <w:r w:rsidR="00D64482">
        <w:t xml:space="preserve"> har du/dere benyttet?</w:t>
      </w:r>
    </w:p>
    <w:p w14:paraId="67D67C0D" w14:textId="77777777" w:rsidR="00D64482" w:rsidRDefault="00811239" w:rsidP="00811239">
      <w:pPr>
        <w:pStyle w:val="Comment"/>
      </w:pPr>
      <w:r>
        <w:t xml:space="preserve">Vis med </w:t>
      </w:r>
      <w:r>
        <w:rPr>
          <w:b/>
          <w:bCs/>
        </w:rPr>
        <w:t>klassediagrammer</w:t>
      </w:r>
      <w:r>
        <w:t xml:space="preserve"> </w:t>
      </w:r>
      <w:r w:rsidR="00F85A08">
        <w:t>hvordan klassene i løsningen din henger sammen.</w:t>
      </w:r>
      <w:r w:rsidR="00D64482">
        <w:t xml:space="preserve"> Husk at du kan vise flere klassediagrammer for å vise ulike sider ved løsningen (kun klasser som benyttes til brukerinteraksjon f.eks., eller kun klasser som utgjør forretningslogikken).</w:t>
      </w:r>
      <w:r w:rsidR="00F85A08">
        <w:t xml:space="preserve"> </w:t>
      </w:r>
    </w:p>
    <w:p w14:paraId="2A61F230" w14:textId="77777777" w:rsidR="00811239" w:rsidRDefault="00F85A08" w:rsidP="00811239">
      <w:pPr>
        <w:pStyle w:val="Comment"/>
      </w:pPr>
      <w:r>
        <w:t xml:space="preserve">Bruk </w:t>
      </w:r>
      <w:r>
        <w:rPr>
          <w:b/>
          <w:bCs/>
        </w:rPr>
        <w:t>aktivitetsdiagramm(er)</w:t>
      </w:r>
      <w:r>
        <w:t xml:space="preserve"> </w:t>
      </w:r>
      <w:r w:rsidR="00D64482">
        <w:t>for</w:t>
      </w:r>
      <w:r>
        <w:t xml:space="preserve"> å beskrive logikken/flyten i løsningen din. Fint også om du kan vise hvordan objekter av klassene dine </w:t>
      </w:r>
      <w:r>
        <w:rPr>
          <w:b/>
          <w:bCs/>
        </w:rPr>
        <w:t>samhandler</w:t>
      </w:r>
      <w:r>
        <w:t xml:space="preserve"> for å løse </w:t>
      </w:r>
      <w:r>
        <w:rPr>
          <w:b/>
          <w:bCs/>
        </w:rPr>
        <w:t>de mest sentrale</w:t>
      </w:r>
      <w:r>
        <w:t xml:space="preserve"> oppgavene i løsningen, da i form av </w:t>
      </w:r>
      <w:r>
        <w:rPr>
          <w:b/>
          <w:bCs/>
        </w:rPr>
        <w:t>sekvensdiagramm(er)</w:t>
      </w:r>
      <w:r>
        <w:t>.</w:t>
      </w:r>
    </w:p>
    <w:p w14:paraId="0A94F1C2" w14:textId="77777777" w:rsidR="00811239" w:rsidRDefault="00F85A08" w:rsidP="00811239">
      <w:pPr>
        <w:pStyle w:val="Comment"/>
      </w:pPr>
      <w:r>
        <w:t xml:space="preserve">Klassene dine bør beskrives i forhold til hvilken </w:t>
      </w:r>
      <w:r w:rsidRPr="00D64482">
        <w:rPr>
          <w:b/>
          <w:bCs/>
        </w:rPr>
        <w:t>rolle</w:t>
      </w:r>
      <w:r>
        <w:t xml:space="preserve"> og </w:t>
      </w:r>
      <w:r w:rsidRPr="00D64482">
        <w:rPr>
          <w:b/>
          <w:bCs/>
        </w:rPr>
        <w:t>ansvar</w:t>
      </w:r>
      <w:r>
        <w:t xml:space="preserve"> de har, men det er ikke nødvendig å beskrive hver enkelt metode eller felt til klassen. De står uansett dokumentert i Javadoc’en din.]</w:t>
      </w:r>
    </w:p>
    <w:p w14:paraId="0F0B5C8C" w14:textId="77777777" w:rsidR="00626E73" w:rsidRDefault="00626E73" w:rsidP="00626E73">
      <w:pPr>
        <w:pStyle w:val="Figure"/>
        <w:keepNext/>
      </w:pPr>
      <w:r>
        <w:lastRenderedPageBreak/>
        <w:fldChar w:fldCharType="begin"/>
      </w:r>
      <w:r>
        <w:instrText xml:space="preserve"> INCLUDEPICTURE "https://i.stack.imgur.com/RK3oX.png"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D30BBC" wp14:editId="4575D8C7">
            <wp:extent cx="5759450" cy="2722245"/>
            <wp:effectExtent l="0" t="0" r="6350" b="0"/>
            <wp:docPr id="4" name="Bilde 4" descr="java - understanding class diagram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- understanding class diagram - Stack Overfl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EA1BC2" w14:textId="77777777" w:rsidR="00626E73" w:rsidRPr="00811239" w:rsidRDefault="00626E73" w:rsidP="00626E73">
      <w:pPr>
        <w:pStyle w:val="Caption"/>
      </w:pPr>
      <w:bookmarkStart w:id="46" w:name="_Toc126231952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DD76D8">
        <w:rPr>
          <w:noProof/>
        </w:rPr>
        <w:t>2</w:t>
      </w:r>
      <w:r>
        <w:fldChar w:fldCharType="end"/>
      </w:r>
      <w:r>
        <w:t xml:space="preserve"> Klassediagram som viser...</w:t>
      </w:r>
      <w:bookmarkEnd w:id="46"/>
    </w:p>
    <w:p w14:paraId="4D37C475" w14:textId="77777777" w:rsidR="00F85A08" w:rsidRDefault="00F85A08" w:rsidP="00365B8B">
      <w:pPr>
        <w:pStyle w:val="Heading2"/>
      </w:pPr>
      <w:bookmarkStart w:id="47" w:name="_Toc136784291"/>
      <w:bookmarkStart w:id="48" w:name="_Toc158625725"/>
      <w:r>
        <w:t>Testing</w:t>
      </w:r>
      <w:bookmarkEnd w:id="47"/>
      <w:bookmarkEnd w:id="48"/>
    </w:p>
    <w:p w14:paraId="6F789451" w14:textId="77777777" w:rsidR="00634678" w:rsidRDefault="00F85A08" w:rsidP="00F85A08">
      <w:pPr>
        <w:pStyle w:val="Comment"/>
      </w:pPr>
      <w:r>
        <w:t xml:space="preserve">[Beskriv hvordan løsningen din har blitt testet, både i form av enhetstesting, men også </w:t>
      </w:r>
      <w:r w:rsidRPr="00634678">
        <w:rPr>
          <w:b/>
          <w:bCs/>
        </w:rPr>
        <w:t>brukertesting</w:t>
      </w:r>
      <w:r>
        <w:t>. Hvor mange brukere har testet løsningen? Hvordan ble brukertesting gjennomført? Vis også eventuelt resultatene fra brukertestingen her. (svar på spørreskjema el.l.)</w:t>
      </w:r>
    </w:p>
    <w:p w14:paraId="7FDEE321" w14:textId="77777777" w:rsidR="00F85A08" w:rsidRPr="00F85A08" w:rsidRDefault="00634678" w:rsidP="00F85A08">
      <w:pPr>
        <w:pStyle w:val="Comment"/>
      </w:pPr>
      <w:r>
        <w:t xml:space="preserve">Enhetstesting: si noe om hvilke klasser du/dere har valgt å skrive tester for, og hva </w:t>
      </w:r>
      <w:r>
        <w:rPr>
          <w:b/>
          <w:bCs/>
        </w:rPr>
        <w:t>strategien</w:t>
      </w:r>
      <w:r>
        <w:t xml:space="preserve"> som dere/du har lagt opp til for å sikre best mulig testet kode.</w:t>
      </w:r>
      <w:r w:rsidR="00F85A08">
        <w:t>]</w:t>
      </w:r>
    </w:p>
    <w:p w14:paraId="24BC64FF" w14:textId="77777777" w:rsidR="00F85A08" w:rsidRDefault="00F85A08" w:rsidP="00365B8B">
      <w:pPr>
        <w:pStyle w:val="Heading2"/>
      </w:pPr>
      <w:bookmarkStart w:id="49" w:name="_Toc136784292"/>
      <w:bookmarkStart w:id="50" w:name="_Toc158625726"/>
      <w:r>
        <w:t>Utrulling til sluttbruker (deployment)</w:t>
      </w:r>
      <w:bookmarkEnd w:id="49"/>
      <w:bookmarkEnd w:id="50"/>
    </w:p>
    <w:p w14:paraId="6A7B55CA" w14:textId="77777777" w:rsidR="00F85A08" w:rsidRDefault="00F85A08" w:rsidP="00F85A08">
      <w:pPr>
        <w:pStyle w:val="Comment"/>
      </w:pPr>
      <w:r>
        <w:t>[Her beskriver du hvordan programvaren din gjøres tilgjengelig for sluttbruker. Rulles den ut å en web-server? I så fall hvordan? Lages det en desktop-applikasjon som bruker kan dobbeltklikke på for å starte?</w:t>
      </w:r>
      <w:r w:rsidR="00D64482">
        <w:t xml:space="preserve"> Eller kjøres applikasjonen fra Maven (mvn javafx:run)</w:t>
      </w:r>
      <w:r>
        <w:t xml:space="preserve"> Osv.]</w:t>
      </w:r>
    </w:p>
    <w:p w14:paraId="18970758" w14:textId="77777777" w:rsidR="000551FF" w:rsidRDefault="00F85A08" w:rsidP="000551FF">
      <w:pPr>
        <w:pStyle w:val="Heading1"/>
      </w:pPr>
      <w:bookmarkStart w:id="51" w:name="_Toc136784293"/>
      <w:bookmarkStart w:id="52" w:name="_Toc158625727"/>
      <w:bookmarkEnd w:id="33"/>
      <w:bookmarkEnd w:id="34"/>
      <w:bookmarkEnd w:id="35"/>
      <w:r>
        <w:t>Drøfting</w:t>
      </w:r>
      <w:bookmarkEnd w:id="51"/>
      <w:bookmarkEnd w:id="52"/>
    </w:p>
    <w:p w14:paraId="75017017" w14:textId="77777777" w:rsidR="00D64482" w:rsidRDefault="00D64482" w:rsidP="00D64482">
      <w:pPr>
        <w:pStyle w:val="Heading2"/>
      </w:pPr>
      <w:bookmarkStart w:id="53" w:name="_Toc158625728"/>
      <w:r>
        <w:t>Drøfting av løsning/design</w:t>
      </w:r>
      <w:bookmarkEnd w:id="53"/>
    </w:p>
    <w:p w14:paraId="53361A3D" w14:textId="77777777" w:rsidR="005D7027" w:rsidRDefault="00753D26" w:rsidP="005D7027">
      <w:pPr>
        <w:pStyle w:val="Comment"/>
      </w:pPr>
      <w:r>
        <w:t>[</w:t>
      </w:r>
      <w:r w:rsidR="005D7027">
        <w:t xml:space="preserve">Her oppsummerer du/dere oppgaven. Hvor langt kom du/dere (resultat)? Hva fikk du/dere ikke gjort i forhold til oppgaveteksten? Hva var de store utfordringene/problemene du/dere møtte, etc.. </w:t>
      </w:r>
    </w:p>
    <w:p w14:paraId="5D9987FA" w14:textId="77777777" w:rsidR="00F85A08" w:rsidRDefault="00F85A08" w:rsidP="005D7027">
      <w:pPr>
        <w:pStyle w:val="Comment"/>
      </w:pPr>
      <w:r>
        <w:t xml:space="preserve">Spesielt viktig er det å </w:t>
      </w:r>
      <w:r w:rsidRPr="00D64482">
        <w:rPr>
          <w:b/>
          <w:bCs/>
        </w:rPr>
        <w:t>drøfte din egen løsning i forhold til det du har lært om gode prinsipper for design av programvare</w:t>
      </w:r>
      <w:r>
        <w:t xml:space="preserve"> (robust kode, kodestil, designprinsipper osv) som beskrevet i teori-kapittelet.</w:t>
      </w:r>
      <w:r w:rsidR="004B33E1">
        <w:t xml:space="preserve"> I en godt skrevet rapport, er det ingen teorier som beskrives under teori-kapittelet som ikke drøftes under drøfting-kapittelet.</w:t>
      </w:r>
    </w:p>
    <w:p w14:paraId="66025849" w14:textId="77777777" w:rsidR="004B33E1" w:rsidRPr="004B33E1" w:rsidRDefault="004B33E1" w:rsidP="005D7027">
      <w:pPr>
        <w:pStyle w:val="Comment"/>
      </w:pPr>
      <w:r>
        <w:t xml:space="preserve">Husk å være </w:t>
      </w:r>
      <w:r>
        <w:rPr>
          <w:b/>
          <w:bCs/>
        </w:rPr>
        <w:t>konkret</w:t>
      </w:r>
      <w:r>
        <w:t>: Det holder ikke å skrive «Jeg/vi har designet en løsning som er i trå med prinsippene om coupling og cohesion». Du/dere må «</w:t>
      </w:r>
      <w:r w:rsidRPr="00D64482">
        <w:rPr>
          <w:b/>
          <w:bCs/>
        </w:rPr>
        <w:t>bevise</w:t>
      </w:r>
      <w:r>
        <w:t xml:space="preserve">» </w:t>
      </w:r>
      <w:r>
        <w:rPr>
          <w:b/>
          <w:bCs/>
        </w:rPr>
        <w:t>hvorfor</w:t>
      </w:r>
      <w:r>
        <w:t xml:space="preserve"> dere kan påstå dette. Altså hente eksempler fra egen kode som </w:t>
      </w:r>
      <w:r w:rsidR="003A3495">
        <w:t>underbygger teoriene om god design</w:t>
      </w:r>
      <w:r w:rsidR="00D64482">
        <w:t>: «I klassen ..... har vi valgt å returnere .... fra metoden.... Dette bidrar til lav kobling....»</w:t>
      </w:r>
    </w:p>
    <w:p w14:paraId="0301D9E4" w14:textId="77777777" w:rsidR="005D7027" w:rsidRDefault="00FA69EA" w:rsidP="000551FF">
      <w:pPr>
        <w:pStyle w:val="Comment"/>
      </w:pPr>
      <w:r>
        <w:t xml:space="preserve">Her </w:t>
      </w:r>
      <w:r w:rsidR="005D7027">
        <w:t>bør</w:t>
      </w:r>
      <w:r>
        <w:t xml:space="preserve"> man </w:t>
      </w:r>
      <w:r w:rsidR="005D7027">
        <w:t>også</w:t>
      </w:r>
      <w:r>
        <w:t xml:space="preserve"> gjøre seg tanker rundt kvaliteten av det arbeidet som er nedlagt. </w:t>
      </w:r>
    </w:p>
    <w:p w14:paraId="7910AC7B" w14:textId="77777777" w:rsidR="00626AB5" w:rsidRDefault="00FA69EA" w:rsidP="000551FF">
      <w:pPr>
        <w:pStyle w:val="Comment"/>
      </w:pPr>
      <w:r>
        <w:lastRenderedPageBreak/>
        <w:t>Er de kildene</w:t>
      </w:r>
      <w:r w:rsidR="00392EB8">
        <w:t xml:space="preserve"> du/dere </w:t>
      </w:r>
      <w:r>
        <w:t>bruker pålitelige, er det sprik mellom forskjellige kilder (og i så fall hvorfor), er det andre forhold som kan være med å gjøre noen av de vurderinger og valg</w:t>
      </w:r>
      <w:r w:rsidR="00392EB8">
        <w:t xml:space="preserve"> du/dere </w:t>
      </w:r>
      <w:r>
        <w:t>har gjort usikre?</w:t>
      </w:r>
      <w:r w:rsidR="00626AB5">
        <w:t>]</w:t>
      </w:r>
    </w:p>
    <w:p w14:paraId="0FB5F4C8" w14:textId="77777777" w:rsidR="00D64482" w:rsidRDefault="00D64482" w:rsidP="00D64482">
      <w:pPr>
        <w:pStyle w:val="Heading2"/>
      </w:pPr>
      <w:bookmarkStart w:id="54" w:name="_Toc158625729"/>
      <w:r>
        <w:t>Drøfting av prosess</w:t>
      </w:r>
      <w:bookmarkEnd w:id="54"/>
    </w:p>
    <w:p w14:paraId="527C5E11" w14:textId="77777777" w:rsidR="00D64482" w:rsidRDefault="00D64482" w:rsidP="00D64482">
      <w:pPr>
        <w:pStyle w:val="Comment"/>
      </w:pPr>
      <w:r>
        <w:t>[Fulgte dere prosessen som dere planla (og beskrev under kapittelet «Metode»)? Var det lurt, eller ikke? Hva fungerte bra hva fungerte mindre bra? Hva ville du/dere ha gjort annerledes neste gang?]</w:t>
      </w:r>
    </w:p>
    <w:p w14:paraId="0831A1F9" w14:textId="77777777" w:rsidR="00701DBB" w:rsidRDefault="00701DBB" w:rsidP="00701DBB">
      <w:pPr>
        <w:pStyle w:val="Heading2"/>
      </w:pPr>
      <w:bookmarkStart w:id="55" w:name="_Toc158625730"/>
      <w:r>
        <w:t>Drøfting av bruken av KI-verktøy</w:t>
      </w:r>
      <w:bookmarkEnd w:id="55"/>
    </w:p>
    <w:p w14:paraId="731F813B" w14:textId="77777777" w:rsidR="00701DBB" w:rsidRDefault="00701DBB" w:rsidP="00701DBB">
      <w:pPr>
        <w:pStyle w:val="Comment"/>
      </w:pPr>
      <w:r>
        <w:t>[Dersom du/dere benyttet KI-verktøy i denne oppgaven, drøft kort erfaringene dine/deres. Hva var KI-verktøyene nyttige for å løse? Hvilke svakheter oppdaget du/dere?</w:t>
      </w:r>
    </w:p>
    <w:p w14:paraId="1AADA1FB" w14:textId="77777777" w:rsidR="00701DBB" w:rsidRPr="00D64482" w:rsidRDefault="00701DBB" w:rsidP="00D64482">
      <w:pPr>
        <w:pStyle w:val="Comment"/>
      </w:pPr>
      <w:r>
        <w:t>Har du/dere ikke benyttet KI-verktøy dropper du dette kapittelet.]</w:t>
      </w:r>
    </w:p>
    <w:p w14:paraId="122BE318" w14:textId="77777777" w:rsidR="00FA69EA" w:rsidRDefault="00AD5548" w:rsidP="00FA69EA">
      <w:pPr>
        <w:pStyle w:val="Heading1"/>
      </w:pPr>
      <w:bookmarkStart w:id="56" w:name="_Toc136784294"/>
      <w:bookmarkStart w:id="57" w:name="_Toc158625731"/>
      <w:r>
        <w:t>Konklusjon</w:t>
      </w:r>
      <w:r w:rsidR="00FA69EA">
        <w:t xml:space="preserve"> - </w:t>
      </w:r>
      <w:bookmarkEnd w:id="56"/>
      <w:r>
        <w:t>erfaring</w:t>
      </w:r>
      <w:bookmarkEnd w:id="57"/>
    </w:p>
    <w:p w14:paraId="38B3B914" w14:textId="77777777" w:rsidR="00FA69EA" w:rsidRDefault="00753D26" w:rsidP="00753D26">
      <w:pPr>
        <w:pStyle w:val="Comment"/>
      </w:pPr>
      <w:r>
        <w:t>[</w:t>
      </w:r>
      <w:r w:rsidR="00FA69EA">
        <w:t>Overbevisninger /erfaring som en er kommet fram til på grunnlag av det presenterte materialet.</w:t>
      </w:r>
    </w:p>
    <w:p w14:paraId="61D0184B" w14:textId="77777777" w:rsidR="005D7027" w:rsidRDefault="005D7027" w:rsidP="00BF1D58">
      <w:pPr>
        <w:pStyle w:val="Comment"/>
        <w:numPr>
          <w:ilvl w:val="0"/>
          <w:numId w:val="4"/>
        </w:numPr>
      </w:pPr>
      <w:r>
        <w:t>Fikk du realisert hele problemstillingen fra kapittel «</w:t>
      </w:r>
      <w:r w:rsidR="00EE5715">
        <w:fldChar w:fldCharType="begin"/>
      </w:r>
      <w:r w:rsidR="00EE5715">
        <w:instrText xml:space="preserve"> REF _Ref125975861 \r \h </w:instrText>
      </w:r>
      <w:r w:rsidR="00EE5715">
        <w:fldChar w:fldCharType="separate"/>
      </w:r>
      <w:r w:rsidR="00DD76D8">
        <w:t>1.2</w:t>
      </w:r>
      <w:r w:rsidR="00EE5715">
        <w:fldChar w:fldCharType="end"/>
      </w:r>
      <w:r w:rsidR="00EE5715">
        <w:t xml:space="preserve"> </w:t>
      </w:r>
      <w:r w:rsidR="00EE5715">
        <w:fldChar w:fldCharType="begin"/>
      </w:r>
      <w:r w:rsidR="00EE5715">
        <w:instrText xml:space="preserve"> REF _Ref125975861 \h </w:instrText>
      </w:r>
      <w:r w:rsidR="00EE5715">
        <w:fldChar w:fldCharType="separate"/>
      </w:r>
      <w:r w:rsidR="00DD76D8">
        <w:t>Kravspesifikasjon</w:t>
      </w:r>
      <w:r w:rsidR="00EE5715">
        <w:fldChar w:fldCharType="end"/>
      </w:r>
      <w:r>
        <w:t>»?</w:t>
      </w:r>
    </w:p>
    <w:p w14:paraId="0740E1E5" w14:textId="77777777" w:rsidR="005C3B91" w:rsidRDefault="005C3B91" w:rsidP="00BF1D58">
      <w:pPr>
        <w:pStyle w:val="Comment"/>
        <w:numPr>
          <w:ilvl w:val="0"/>
          <w:numId w:val="4"/>
        </w:numPr>
      </w:pPr>
      <w:r>
        <w:t xml:space="preserve">Hva ville du ha gjort annerledes dersom du kunne begynn på nytt? </w:t>
      </w:r>
    </w:p>
    <w:p w14:paraId="5F26D034" w14:textId="77777777" w:rsidR="005C3B91" w:rsidRDefault="005C3B91" w:rsidP="00BF1D58">
      <w:pPr>
        <w:pStyle w:val="Comment"/>
        <w:numPr>
          <w:ilvl w:val="0"/>
          <w:numId w:val="4"/>
        </w:numPr>
      </w:pPr>
      <w:r>
        <w:t>Hva slags begrensninger kan en forvente når en bruker løsningen?</w:t>
      </w:r>
    </w:p>
    <w:p w14:paraId="6F0E35B3" w14:textId="77777777" w:rsidR="005C3B91" w:rsidRDefault="005C3B91" w:rsidP="00BF1D58">
      <w:pPr>
        <w:pStyle w:val="Comment"/>
        <w:numPr>
          <w:ilvl w:val="0"/>
          <w:numId w:val="4"/>
        </w:numPr>
      </w:pPr>
      <w:r>
        <w:t>Hva skal tas opp i fremtidige arbeid dersom du eller noen andre ville ha tatt utvikling videre?</w:t>
      </w:r>
      <w:r w:rsidR="00AF3C46">
        <w:t>]</w:t>
      </w:r>
    </w:p>
    <w:p w14:paraId="0F2F19ED" w14:textId="77777777" w:rsidR="00FA69EA" w:rsidRDefault="00AD5548" w:rsidP="00AD5548">
      <w:pPr>
        <w:pStyle w:val="OverskriftReferanserogVedlegg"/>
      </w:pPr>
      <w:r>
        <w:t>Referanser</w:t>
      </w:r>
    </w:p>
    <w:p w14:paraId="1D02635B" w14:textId="77777777" w:rsidR="00FA69EA" w:rsidRDefault="00753D26" w:rsidP="00753D26">
      <w:pPr>
        <w:pStyle w:val="Comment"/>
      </w:pPr>
      <w:r>
        <w:t>[</w:t>
      </w:r>
      <w:r w:rsidR="00FA69EA">
        <w:t>Forfatter, årstall, tittel på bok eller artikkel, navn på tidsskrift eller forlag/utgiver, nr. eller dato for tidsskrift, sted som det vises til eller refereres fra i oppgaven.</w:t>
      </w:r>
    </w:p>
    <w:p w14:paraId="7FAA4DC1" w14:textId="77777777" w:rsidR="00987DCD" w:rsidRDefault="00355D69" w:rsidP="00753D26">
      <w:pPr>
        <w:pStyle w:val="Comment"/>
      </w:pPr>
      <w:r>
        <w:t xml:space="preserve">Konkret </w:t>
      </w:r>
      <w:r w:rsidR="00392EB8">
        <w:t>for programmeringsemner</w:t>
      </w:r>
      <w:r w:rsidR="00626AB5">
        <w:t xml:space="preserve">: Regner med at </w:t>
      </w:r>
      <w:r w:rsidR="00392EB8">
        <w:t>du/</w:t>
      </w:r>
      <w:r w:rsidR="00626AB5">
        <w:t xml:space="preserve">dere kommer til å måtte slå opp litt i læreboka, så den er en innlysende referanse. Dersom </w:t>
      </w:r>
      <w:r w:rsidR="00392EB8">
        <w:t>du/</w:t>
      </w:r>
      <w:r w:rsidR="00626AB5">
        <w:t>dere i tillegg benytter internett, så list URL’er til sidene</w:t>
      </w:r>
      <w:r w:rsidR="00392EB8">
        <w:t xml:space="preserve"> du/dere </w:t>
      </w:r>
      <w:r w:rsidR="00626AB5">
        <w:t>har benyttet.</w:t>
      </w:r>
    </w:p>
    <w:p w14:paraId="4375F20E" w14:textId="77777777" w:rsidR="00626AB5" w:rsidRDefault="00987DCD" w:rsidP="00753D26">
      <w:pPr>
        <w:pStyle w:val="Comment"/>
      </w:pPr>
      <w:r>
        <w:t xml:space="preserve">Her er en god guide til hvordan oppgi referanser og hvordan referere til de (benyttes av IEEE): </w:t>
      </w:r>
      <w:hyperlink r:id="rId17" w:history="1">
        <w:r w:rsidRPr="00E85DA8">
          <w:rPr>
            <w:rStyle w:val="Hyperlink"/>
          </w:rPr>
          <w:t>https://www.bath.ac.uk/publications/library-guides-to-citing-referencing/attachments/ieee-style-guide.pdf</w:t>
        </w:r>
      </w:hyperlink>
      <w:r>
        <w:t xml:space="preserve"> </w:t>
      </w:r>
      <w:r w:rsidR="00626AB5">
        <w:t>]</w:t>
      </w:r>
    </w:p>
    <w:p w14:paraId="1ED3D031" w14:textId="77777777" w:rsidR="00FA69EA" w:rsidRDefault="00FA69EA" w:rsidP="00FA69EA">
      <w:pPr>
        <w:pStyle w:val="BodyText"/>
      </w:pPr>
    </w:p>
    <w:p w14:paraId="3EE697C1" w14:textId="77777777" w:rsidR="00753D26" w:rsidRDefault="00626AB5" w:rsidP="00753D26">
      <w:pPr>
        <w:pStyle w:val="References"/>
      </w:pPr>
      <w:r w:rsidRPr="00B70CE9">
        <w:rPr>
          <w:lang w:val="en-US"/>
        </w:rPr>
        <w:t xml:space="preserve">”Objects First With Java”, </w:t>
      </w:r>
      <w:r w:rsidR="00355D69">
        <w:rPr>
          <w:lang w:val="en-US"/>
        </w:rPr>
        <w:t>Sixth</w:t>
      </w:r>
      <w:r w:rsidRPr="00B70CE9">
        <w:rPr>
          <w:lang w:val="en-US"/>
        </w:rPr>
        <w:t xml:space="preserve"> edition, av Barnes og Kölling. </w:t>
      </w:r>
      <w:r>
        <w:t>ISBN ….</w:t>
      </w:r>
    </w:p>
    <w:p w14:paraId="2F58AA8B" w14:textId="77777777" w:rsidR="00626AB5" w:rsidRDefault="00626AB5" w:rsidP="00753D26">
      <w:pPr>
        <w:pStyle w:val="References"/>
      </w:pPr>
      <w:r>
        <w:t>http://.....</w:t>
      </w:r>
    </w:p>
    <w:p w14:paraId="779371C1" w14:textId="77777777" w:rsidR="00626AB5" w:rsidRDefault="00626AB5" w:rsidP="00753D26">
      <w:pPr>
        <w:pStyle w:val="References"/>
      </w:pPr>
      <w:r>
        <w:t>Osv.</w:t>
      </w:r>
    </w:p>
    <w:p w14:paraId="6E800274" w14:textId="77777777" w:rsidR="00FA69EA" w:rsidRDefault="00FA69EA" w:rsidP="00FA69EA">
      <w:pPr>
        <w:pStyle w:val="BodyText"/>
      </w:pPr>
    </w:p>
    <w:p w14:paraId="3FEB1A65" w14:textId="77777777" w:rsidR="00FA69EA" w:rsidRDefault="00FA69EA" w:rsidP="00AD5548">
      <w:pPr>
        <w:pStyle w:val="OverskriftReferanserogVedlegg"/>
      </w:pPr>
      <w:bookmarkStart w:id="58" w:name="_Toc136784296"/>
      <w:r>
        <w:t>VEDLEGG</w:t>
      </w:r>
      <w:bookmarkEnd w:id="58"/>
    </w:p>
    <w:p w14:paraId="39607114" w14:textId="77777777" w:rsidR="00FA69EA" w:rsidRDefault="00FA46CE" w:rsidP="00FA46CE">
      <w:pPr>
        <w:pStyle w:val="Comment"/>
      </w:pPr>
      <w:r>
        <w:t>[</w:t>
      </w:r>
      <w:r w:rsidR="00FA69EA">
        <w:t>Materiell som er utarbeidet eller innsamlet i tilknytning til rapporten, men som det ikke er naturlig eller hensiktsmessig å ta inn i hoveddelen</w:t>
      </w:r>
      <w:r w:rsidR="00AF3C46">
        <w:t>, som feks brukerveiledning,</w:t>
      </w:r>
      <w:r w:rsidR="00FA69EA">
        <w:t xml:space="preserve"> skal tas inn som vedlegg.</w:t>
      </w:r>
    </w:p>
    <w:p w14:paraId="43DEE4AE" w14:textId="77777777" w:rsidR="00392EB8" w:rsidRDefault="00FA69EA" w:rsidP="00FA46CE">
      <w:pPr>
        <w:pStyle w:val="Comment"/>
      </w:pPr>
      <w:r>
        <w:t>Vedleggene skal være nummererte og ha en overskrift.</w:t>
      </w:r>
    </w:p>
    <w:p w14:paraId="58F7CDF0" w14:textId="77777777" w:rsidR="00FA69EA" w:rsidRDefault="00392EB8" w:rsidP="00FA46CE">
      <w:pPr>
        <w:pStyle w:val="Comment"/>
      </w:pPr>
      <w:r>
        <w:lastRenderedPageBreak/>
        <w:t>Har du/dere ingen vedlegg, så droppes dette kapittelet.</w:t>
      </w:r>
      <w:r w:rsidR="00FA46CE">
        <w:t>]</w:t>
      </w:r>
    </w:p>
    <w:sectPr w:rsidR="00FA69EA" w:rsidSect="00697C73">
      <w:footerReference w:type="default" r:id="rId18"/>
      <w:pgSz w:w="11906" w:h="16838" w:code="9"/>
      <w:pgMar w:top="1418" w:right="1418" w:bottom="1418" w:left="1418" w:header="709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B1599" w14:textId="77777777" w:rsidR="00DD76D8" w:rsidRDefault="00DD76D8">
      <w:r>
        <w:separator/>
      </w:r>
    </w:p>
  </w:endnote>
  <w:endnote w:type="continuationSeparator" w:id="0">
    <w:p w14:paraId="43BBB743" w14:textId="77777777" w:rsidR="00DD76D8" w:rsidRDefault="00DD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athDesign-CH-Regular-T1-10">
    <w:altName w:val="Yu Gothic"/>
    <w:panose1 w:val="020B0604020202020204"/>
    <w:charset w:val="80"/>
    <w:family w:val="auto"/>
    <w:pitch w:val="default"/>
    <w:sig w:usb0="00000001" w:usb1="08070000" w:usb2="00000010" w:usb3="00000000" w:csb0="00020000" w:csb1="00000000"/>
  </w:font>
  <w:font w:name="CharterBT-Italic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0"/>
      <w:gridCol w:w="2662"/>
      <w:gridCol w:w="2298"/>
    </w:tblGrid>
    <w:tr w:rsidR="007E13C7" w14:paraId="0108F8F6" w14:textId="77777777">
      <w:tc>
        <w:tcPr>
          <w:tcW w:w="4181" w:type="dxa"/>
        </w:tcPr>
        <w:p w14:paraId="7793ECC9" w14:textId="77777777" w:rsidR="007E13C7" w:rsidRDefault="007E13C7">
          <w:pPr>
            <w:pStyle w:val="Footer"/>
            <w:rPr>
              <w:sz w:val="16"/>
            </w:rPr>
          </w:pPr>
        </w:p>
      </w:tc>
      <w:tc>
        <w:tcPr>
          <w:tcW w:w="2693" w:type="dxa"/>
        </w:tcPr>
        <w:p w14:paraId="00EFC8A5" w14:textId="77777777" w:rsidR="007E13C7" w:rsidRDefault="007E13C7">
          <w:pPr>
            <w:pStyle w:val="Footer"/>
            <w:rPr>
              <w:sz w:val="16"/>
              <w:lang w:val="de-DE"/>
            </w:rPr>
          </w:pPr>
          <w:r>
            <w:rPr>
              <w:sz w:val="16"/>
              <w:lang w:val="de-DE"/>
            </w:rPr>
            <w:t>INNHOLD</w:t>
          </w:r>
        </w:p>
      </w:tc>
      <w:tc>
        <w:tcPr>
          <w:tcW w:w="2336" w:type="dxa"/>
        </w:tcPr>
        <w:p w14:paraId="09F116EB" w14:textId="77777777" w:rsidR="007E13C7" w:rsidRDefault="007E13C7" w:rsidP="001D6F9B">
          <w:pPr>
            <w:pStyle w:val="Footer"/>
            <w:jc w:val="right"/>
            <w:rPr>
              <w:sz w:val="16"/>
              <w:lang w:val="de-DE"/>
            </w:rPr>
          </w:pPr>
        </w:p>
      </w:tc>
    </w:tr>
  </w:tbl>
  <w:p w14:paraId="5043AE33" w14:textId="77777777" w:rsidR="007E13C7" w:rsidRDefault="007E13C7">
    <w:pPr>
      <w:pStyle w:val="Footer"/>
      <w:rPr>
        <w:sz w:val="16"/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7"/>
      <w:gridCol w:w="2652"/>
      <w:gridCol w:w="2301"/>
    </w:tblGrid>
    <w:tr w:rsidR="007E13C7" w14:paraId="3873B969" w14:textId="77777777">
      <w:tc>
        <w:tcPr>
          <w:tcW w:w="4181" w:type="dxa"/>
        </w:tcPr>
        <w:p w14:paraId="74C99943" w14:textId="77777777" w:rsidR="007E13C7" w:rsidRDefault="007E13C7" w:rsidP="001D6F9B">
          <w:pPr>
            <w:pStyle w:val="Footer"/>
            <w:rPr>
              <w:sz w:val="16"/>
            </w:rPr>
          </w:pPr>
        </w:p>
      </w:tc>
      <w:tc>
        <w:tcPr>
          <w:tcW w:w="2693" w:type="dxa"/>
        </w:tcPr>
        <w:p w14:paraId="75099A85" w14:textId="77777777" w:rsidR="007E13C7" w:rsidRDefault="007E13C7" w:rsidP="001D6F9B">
          <w:pPr>
            <w:pStyle w:val="Footer"/>
            <w:rPr>
              <w:sz w:val="16"/>
              <w:lang w:val="de-DE"/>
            </w:rPr>
          </w:pPr>
        </w:p>
      </w:tc>
      <w:tc>
        <w:tcPr>
          <w:tcW w:w="2336" w:type="dxa"/>
        </w:tcPr>
        <w:p w14:paraId="0C79D1D6" w14:textId="77777777" w:rsidR="007E13C7" w:rsidRDefault="007E13C7" w:rsidP="00ED58B6">
          <w:pPr>
            <w:pStyle w:val="Footer"/>
            <w:jc w:val="right"/>
            <w:rPr>
              <w:sz w:val="16"/>
              <w:lang w:val="de-DE"/>
            </w:rPr>
          </w:pPr>
        </w:p>
      </w:tc>
    </w:tr>
  </w:tbl>
  <w:p w14:paraId="4A9CD39A" w14:textId="77777777" w:rsidR="007E13C7" w:rsidRDefault="007E13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4"/>
      <w:gridCol w:w="2656"/>
      <w:gridCol w:w="2300"/>
    </w:tblGrid>
    <w:tr w:rsidR="007E13C7" w14:paraId="0ECCFE8C" w14:textId="77777777">
      <w:tc>
        <w:tcPr>
          <w:tcW w:w="4181" w:type="dxa"/>
        </w:tcPr>
        <w:p w14:paraId="14718A2A" w14:textId="77777777" w:rsidR="007E13C7" w:rsidRDefault="007E13C7">
          <w:pPr>
            <w:pStyle w:val="Footer"/>
            <w:rPr>
              <w:sz w:val="16"/>
            </w:rPr>
          </w:pPr>
        </w:p>
      </w:tc>
      <w:tc>
        <w:tcPr>
          <w:tcW w:w="2693" w:type="dxa"/>
        </w:tcPr>
        <w:p w14:paraId="62CE19D7" w14:textId="77777777" w:rsidR="007E13C7" w:rsidRDefault="007E13C7">
          <w:pPr>
            <w:pStyle w:val="Footer"/>
            <w:rPr>
              <w:sz w:val="16"/>
              <w:lang w:val="de-DE"/>
            </w:rPr>
          </w:pPr>
          <w:r>
            <w:rPr>
              <w:sz w:val="16"/>
              <w:lang w:val="de-DE"/>
            </w:rPr>
            <w:t xml:space="preserve">Side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55D6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  <w:tc>
        <w:tcPr>
          <w:tcW w:w="2336" w:type="dxa"/>
        </w:tcPr>
        <w:p w14:paraId="17C229DF" w14:textId="77777777" w:rsidR="007E13C7" w:rsidRDefault="007E13C7" w:rsidP="001D6F9B">
          <w:pPr>
            <w:pStyle w:val="Footer"/>
            <w:jc w:val="right"/>
            <w:rPr>
              <w:sz w:val="16"/>
              <w:lang w:val="de-DE"/>
            </w:rPr>
          </w:pPr>
        </w:p>
      </w:tc>
    </w:tr>
  </w:tbl>
  <w:p w14:paraId="694DEC9E" w14:textId="77777777" w:rsidR="007E13C7" w:rsidRDefault="007E13C7">
    <w:pPr>
      <w:pStyle w:val="Footer"/>
      <w:rPr>
        <w:sz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18D16" w14:textId="77777777" w:rsidR="00DD76D8" w:rsidRDefault="00DD76D8">
      <w:r>
        <w:separator/>
      </w:r>
    </w:p>
  </w:footnote>
  <w:footnote w:type="continuationSeparator" w:id="0">
    <w:p w14:paraId="7BAD8AD3" w14:textId="77777777" w:rsidR="00DD76D8" w:rsidRDefault="00DD7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bottom w:val="single" w:sz="4" w:space="0" w:color="auto"/>
      </w:tblBorders>
      <w:tblCellMar>
        <w:top w:w="57" w:type="dxa"/>
        <w:left w:w="70" w:type="dxa"/>
        <w:bottom w:w="57" w:type="dxa"/>
        <w:right w:w="70" w:type="dxa"/>
      </w:tblCellMar>
      <w:tblLook w:val="0000" w:firstRow="0" w:lastRow="0" w:firstColumn="0" w:lastColumn="0" w:noHBand="0" w:noVBand="0"/>
    </w:tblPr>
    <w:tblGrid>
      <w:gridCol w:w="4572"/>
      <w:gridCol w:w="4498"/>
    </w:tblGrid>
    <w:tr w:rsidR="007E13C7" w14:paraId="1844EE60" w14:textId="77777777">
      <w:tc>
        <w:tcPr>
          <w:tcW w:w="4605" w:type="dxa"/>
          <w:vAlign w:val="center"/>
        </w:tcPr>
        <w:p w14:paraId="2538DF34" w14:textId="77777777" w:rsidR="007E13C7" w:rsidRDefault="007E13C7">
          <w:pPr>
            <w:pStyle w:val="Header"/>
          </w:pPr>
          <w:r>
            <w:t>Student</w:t>
          </w:r>
          <w:r w:rsidR="00D17F46">
            <w:t>rapport</w:t>
          </w:r>
        </w:p>
      </w:tc>
      <w:tc>
        <w:tcPr>
          <w:tcW w:w="4605" w:type="dxa"/>
        </w:tcPr>
        <w:p w14:paraId="11D7A0EA" w14:textId="77777777" w:rsidR="007E13C7" w:rsidRDefault="0068569A">
          <w:pPr>
            <w:jc w:val="right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61312" behindDoc="0" locked="0" layoutInCell="1" allowOverlap="1" wp14:anchorId="62C3EC65" wp14:editId="1150BBE8">
                <wp:simplePos x="0" y="0"/>
                <wp:positionH relativeFrom="column">
                  <wp:posOffset>1281430</wp:posOffset>
                </wp:positionH>
                <wp:positionV relativeFrom="paragraph">
                  <wp:posOffset>5715</wp:posOffset>
                </wp:positionV>
                <wp:extent cx="1638300" cy="304800"/>
                <wp:effectExtent l="0" t="0" r="12700" b="0"/>
                <wp:wrapNone/>
                <wp:docPr id="2" name="Bilde 20" descr="Description: Logofargerlit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e 20" descr="Description: Logofargerlit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779A9A6" w14:textId="77777777" w:rsidR="007E13C7" w:rsidRDefault="007E13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bottom w:val="single" w:sz="4" w:space="0" w:color="auto"/>
      </w:tblBorders>
      <w:tblCellMar>
        <w:top w:w="57" w:type="dxa"/>
        <w:left w:w="70" w:type="dxa"/>
        <w:bottom w:w="57" w:type="dxa"/>
        <w:right w:w="70" w:type="dxa"/>
      </w:tblCellMar>
      <w:tblLook w:val="0000" w:firstRow="0" w:lastRow="0" w:firstColumn="0" w:lastColumn="0" w:noHBand="0" w:noVBand="0"/>
    </w:tblPr>
    <w:tblGrid>
      <w:gridCol w:w="4572"/>
      <w:gridCol w:w="4498"/>
    </w:tblGrid>
    <w:tr w:rsidR="007E13C7" w14:paraId="20A4B425" w14:textId="77777777">
      <w:tc>
        <w:tcPr>
          <w:tcW w:w="4605" w:type="dxa"/>
          <w:vAlign w:val="center"/>
        </w:tcPr>
        <w:p w14:paraId="4C6E3527" w14:textId="77777777" w:rsidR="007E13C7" w:rsidRDefault="007E13C7" w:rsidP="001D6F9B">
          <w:pPr>
            <w:pStyle w:val="Header"/>
          </w:pPr>
          <w:r>
            <w:t>Student</w:t>
          </w:r>
          <w:r w:rsidR="00660189">
            <w:t>rapport</w:t>
          </w:r>
        </w:p>
      </w:tc>
      <w:tc>
        <w:tcPr>
          <w:tcW w:w="4605" w:type="dxa"/>
        </w:tcPr>
        <w:p w14:paraId="3AF9EA77" w14:textId="77777777" w:rsidR="007E13C7" w:rsidRDefault="0068569A" w:rsidP="001D6F9B">
          <w:pPr>
            <w:jc w:val="right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61456542" wp14:editId="3E4A74BC">
                <wp:simplePos x="0" y="0"/>
                <wp:positionH relativeFrom="column">
                  <wp:posOffset>1139734</wp:posOffset>
                </wp:positionH>
                <wp:positionV relativeFrom="paragraph">
                  <wp:posOffset>5080</wp:posOffset>
                </wp:positionV>
                <wp:extent cx="1638300" cy="304800"/>
                <wp:effectExtent l="0" t="0" r="0" b="0"/>
                <wp:wrapNone/>
                <wp:docPr id="1" name="Bilde 20" descr="Description: Logofargerlit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e 20" descr="Description: Logofargerlit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99FABE8" w14:textId="77777777" w:rsidR="007E13C7" w:rsidRDefault="007E13C7" w:rsidP="001D6F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E0EEA9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A224C55"/>
    <w:multiLevelType w:val="hybridMultilevel"/>
    <w:tmpl w:val="496C1284"/>
    <w:lvl w:ilvl="0" w:tplc="16D8A958">
      <w:start w:val="1"/>
      <w:numFmt w:val="decimal"/>
      <w:pStyle w:val="References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D5403C"/>
    <w:multiLevelType w:val="hybridMultilevel"/>
    <w:tmpl w:val="1422CD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CF4"/>
    <w:multiLevelType w:val="multilevel"/>
    <w:tmpl w:val="AA6A0E1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7AC0B07"/>
    <w:multiLevelType w:val="multilevel"/>
    <w:tmpl w:val="AA6A0E18"/>
    <w:styleLink w:val="Gjeldendeliste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79743162">
    <w:abstractNumId w:val="0"/>
  </w:num>
  <w:num w:numId="2" w16cid:durableId="1794907862">
    <w:abstractNumId w:val="3"/>
  </w:num>
  <w:num w:numId="3" w16cid:durableId="109514294">
    <w:abstractNumId w:val="1"/>
  </w:num>
  <w:num w:numId="4" w16cid:durableId="1515146564">
    <w:abstractNumId w:val="2"/>
  </w:num>
  <w:num w:numId="5" w16cid:durableId="122749831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D8"/>
    <w:rsid w:val="000551FF"/>
    <w:rsid w:val="000674E9"/>
    <w:rsid w:val="000920F7"/>
    <w:rsid w:val="000B4F9E"/>
    <w:rsid w:val="000B57AB"/>
    <w:rsid w:val="000C0B40"/>
    <w:rsid w:val="000E1858"/>
    <w:rsid w:val="000F0C9D"/>
    <w:rsid w:val="00132EC4"/>
    <w:rsid w:val="001A35F5"/>
    <w:rsid w:val="001D519E"/>
    <w:rsid w:val="001D6F9B"/>
    <w:rsid w:val="001E2EBC"/>
    <w:rsid w:val="00244B94"/>
    <w:rsid w:val="00291D73"/>
    <w:rsid w:val="002976D9"/>
    <w:rsid w:val="00310A54"/>
    <w:rsid w:val="00334812"/>
    <w:rsid w:val="00355D69"/>
    <w:rsid w:val="00361ABE"/>
    <w:rsid w:val="00365B8B"/>
    <w:rsid w:val="0037459A"/>
    <w:rsid w:val="00381F01"/>
    <w:rsid w:val="00392EB8"/>
    <w:rsid w:val="003A3495"/>
    <w:rsid w:val="003C7508"/>
    <w:rsid w:val="00401FAE"/>
    <w:rsid w:val="00412BBF"/>
    <w:rsid w:val="00430522"/>
    <w:rsid w:val="00453BD5"/>
    <w:rsid w:val="004A077A"/>
    <w:rsid w:val="004A3E0C"/>
    <w:rsid w:val="004B33E1"/>
    <w:rsid w:val="004B3FB4"/>
    <w:rsid w:val="004C65FA"/>
    <w:rsid w:val="00521AB1"/>
    <w:rsid w:val="00552AAF"/>
    <w:rsid w:val="00560AF4"/>
    <w:rsid w:val="005B6C64"/>
    <w:rsid w:val="005C3B91"/>
    <w:rsid w:val="005D7027"/>
    <w:rsid w:val="00600232"/>
    <w:rsid w:val="0061352F"/>
    <w:rsid w:val="00626AB5"/>
    <w:rsid w:val="00626E73"/>
    <w:rsid w:val="00634678"/>
    <w:rsid w:val="00650D1B"/>
    <w:rsid w:val="00660189"/>
    <w:rsid w:val="0068569A"/>
    <w:rsid w:val="00697C73"/>
    <w:rsid w:val="006C0479"/>
    <w:rsid w:val="006E6E1D"/>
    <w:rsid w:val="00701DBB"/>
    <w:rsid w:val="00703F69"/>
    <w:rsid w:val="00753D26"/>
    <w:rsid w:val="0078526B"/>
    <w:rsid w:val="007E13C7"/>
    <w:rsid w:val="00811239"/>
    <w:rsid w:val="00874809"/>
    <w:rsid w:val="00882395"/>
    <w:rsid w:val="008D704E"/>
    <w:rsid w:val="008E775C"/>
    <w:rsid w:val="00924E0C"/>
    <w:rsid w:val="00933D51"/>
    <w:rsid w:val="00956FF5"/>
    <w:rsid w:val="009649C5"/>
    <w:rsid w:val="009778BA"/>
    <w:rsid w:val="00987DCD"/>
    <w:rsid w:val="009D4EE0"/>
    <w:rsid w:val="009F6584"/>
    <w:rsid w:val="00A06221"/>
    <w:rsid w:val="00A258DB"/>
    <w:rsid w:val="00A538D8"/>
    <w:rsid w:val="00A84DC5"/>
    <w:rsid w:val="00AD5548"/>
    <w:rsid w:val="00AE286F"/>
    <w:rsid w:val="00AE4428"/>
    <w:rsid w:val="00AF3C46"/>
    <w:rsid w:val="00B0134D"/>
    <w:rsid w:val="00B030FC"/>
    <w:rsid w:val="00B27309"/>
    <w:rsid w:val="00B7081D"/>
    <w:rsid w:val="00B70CE9"/>
    <w:rsid w:val="00BA4B94"/>
    <w:rsid w:val="00BC3D0E"/>
    <w:rsid w:val="00BF1D58"/>
    <w:rsid w:val="00BF720F"/>
    <w:rsid w:val="00C40CDE"/>
    <w:rsid w:val="00CD37F7"/>
    <w:rsid w:val="00CF2EB6"/>
    <w:rsid w:val="00D00E7B"/>
    <w:rsid w:val="00D10861"/>
    <w:rsid w:val="00D160F0"/>
    <w:rsid w:val="00D17F46"/>
    <w:rsid w:val="00D6348A"/>
    <w:rsid w:val="00D64105"/>
    <w:rsid w:val="00D64482"/>
    <w:rsid w:val="00DA0AF4"/>
    <w:rsid w:val="00DA3197"/>
    <w:rsid w:val="00DA34C8"/>
    <w:rsid w:val="00DB104B"/>
    <w:rsid w:val="00DD04D6"/>
    <w:rsid w:val="00DD76D8"/>
    <w:rsid w:val="00DF0344"/>
    <w:rsid w:val="00E0610E"/>
    <w:rsid w:val="00E372F5"/>
    <w:rsid w:val="00ED58B6"/>
    <w:rsid w:val="00EE5715"/>
    <w:rsid w:val="00F60D13"/>
    <w:rsid w:val="00F85A08"/>
    <w:rsid w:val="00F91693"/>
    <w:rsid w:val="00FA46CE"/>
    <w:rsid w:val="00FA69EA"/>
    <w:rsid w:val="00FC0A9C"/>
    <w:rsid w:val="00FD0306"/>
    <w:rsid w:val="00FE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BF8955"/>
  <w14:defaultImageDpi w14:val="300"/>
  <w15:docId w15:val="{5F2692EC-6CAF-8A42-9985-0E753DD2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F1D58"/>
    <w:rPr>
      <w:rFonts w:ascii="Verdana" w:hAnsi="Verdana"/>
      <w:lang w:val="nb-NO" w:eastAsia="nb-NO"/>
    </w:rPr>
  </w:style>
  <w:style w:type="paragraph" w:styleId="Heading1">
    <w:name w:val="heading 1"/>
    <w:basedOn w:val="Normal"/>
    <w:next w:val="BodyText"/>
    <w:qFormat/>
    <w:rsid w:val="00BF1D58"/>
    <w:pPr>
      <w:keepNext/>
      <w:numPr>
        <w:numId w:val="2"/>
      </w:numPr>
      <w:spacing w:before="360" w:after="120"/>
      <w:ind w:left="431" w:hanging="431"/>
      <w:outlineLvl w:val="0"/>
    </w:pPr>
    <w:rPr>
      <w:rFonts w:ascii="Arial" w:hAnsi="Arial" w:cs="Arial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BF1D58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BF1D5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F1D5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F1D5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F1D5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F1D5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BF1D58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F1D5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lovsk">
    <w:name w:val="Tabellovsk"/>
    <w:basedOn w:val="Normal"/>
    <w:pPr>
      <w:tabs>
        <w:tab w:val="left" w:pos="6379"/>
      </w:tabs>
    </w:pPr>
    <w:rPr>
      <w:smallCaps/>
    </w:rPr>
  </w:style>
  <w:style w:type="paragraph" w:styleId="Header">
    <w:name w:val="header"/>
    <w:basedOn w:val="Normal"/>
    <w:next w:val="Normal"/>
    <w:pPr>
      <w:tabs>
        <w:tab w:val="center" w:pos="4536"/>
        <w:tab w:val="right" w:pos="9072"/>
      </w:tabs>
    </w:pPr>
    <w:rPr>
      <w:smallCaps/>
      <w:sz w:val="4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basedOn w:val="DefaultParagraphFont"/>
    <w:rsid w:val="001D6F9B"/>
  </w:style>
  <w:style w:type="paragraph" w:styleId="Title">
    <w:name w:val="Title"/>
    <w:basedOn w:val="Normal"/>
    <w:link w:val="TitleChar"/>
    <w:uiPriority w:val="10"/>
    <w:qFormat/>
    <w:rsid w:val="00FA69EA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FA69EA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semiHidden/>
    <w:rsid w:val="00FA69EA"/>
    <w:pPr>
      <w:ind w:left="400"/>
    </w:pPr>
    <w:rPr>
      <w:rFonts w:asciiTheme="minorHAnsi" w:hAnsiTheme="minorHAnsi"/>
    </w:rPr>
  </w:style>
  <w:style w:type="paragraph" w:styleId="BodyText">
    <w:name w:val="Body Text"/>
    <w:basedOn w:val="Normal"/>
    <w:link w:val="BodyTextChar"/>
    <w:rsid w:val="00FA69EA"/>
    <w:pPr>
      <w:spacing w:after="120"/>
    </w:pPr>
  </w:style>
  <w:style w:type="paragraph" w:customStyle="1" w:styleId="Comment">
    <w:name w:val="Comment"/>
    <w:basedOn w:val="BodyText"/>
    <w:rsid w:val="00703F69"/>
    <w:rPr>
      <w:i/>
      <w:color w:val="339966"/>
    </w:rPr>
  </w:style>
  <w:style w:type="paragraph" w:customStyle="1" w:styleId="Definition">
    <w:name w:val="Definition"/>
    <w:basedOn w:val="Normal"/>
    <w:rsid w:val="000551FF"/>
    <w:pPr>
      <w:ind w:left="2268" w:hanging="2268"/>
    </w:pPr>
  </w:style>
  <w:style w:type="paragraph" w:customStyle="1" w:styleId="References">
    <w:name w:val="References"/>
    <w:basedOn w:val="BodyText"/>
    <w:rsid w:val="00BF1D58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6856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69A"/>
    <w:rPr>
      <w:rFonts w:ascii="Lucida Grande" w:hAnsi="Lucida Grande"/>
      <w:sz w:val="18"/>
      <w:szCs w:val="18"/>
      <w:lang w:val="nb-NO" w:eastAsia="nb-NO"/>
    </w:rPr>
  </w:style>
  <w:style w:type="character" w:customStyle="1" w:styleId="BodyTextChar">
    <w:name w:val="Body Text Char"/>
    <w:basedOn w:val="DefaultParagraphFont"/>
    <w:link w:val="BodyText"/>
    <w:rsid w:val="0068569A"/>
    <w:rPr>
      <w:rFonts w:ascii="Verdana" w:hAnsi="Verdana"/>
      <w:lang w:val="nb-NO" w:eastAsia="nb-NO"/>
    </w:rPr>
  </w:style>
  <w:style w:type="table" w:styleId="TableGrid">
    <w:name w:val="Table Grid"/>
    <w:basedOn w:val="TableNormal"/>
    <w:uiPriority w:val="39"/>
    <w:rsid w:val="00552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kst">
    <w:name w:val="TabellTekst"/>
    <w:basedOn w:val="Normal"/>
    <w:qFormat/>
    <w:rsid w:val="00552AAF"/>
  </w:style>
  <w:style w:type="paragraph" w:customStyle="1" w:styleId="TabellTittel">
    <w:name w:val="TabellTittel"/>
    <w:basedOn w:val="TabellTekst"/>
    <w:qFormat/>
    <w:rsid w:val="00552AAF"/>
    <w:rPr>
      <w:b/>
    </w:rPr>
  </w:style>
  <w:style w:type="paragraph" w:styleId="ListBullet2">
    <w:name w:val="List Bullet 2"/>
    <w:basedOn w:val="Normal"/>
    <w:rsid w:val="00BF1D58"/>
    <w:pPr>
      <w:numPr>
        <w:numId w:val="1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2395"/>
    <w:pPr>
      <w:spacing w:before="120"/>
      <w:ind w:left="200"/>
    </w:pPr>
    <w:rPr>
      <w:rFonts w:asciiTheme="minorHAnsi" w:hAnsiTheme="minorHAnsi"/>
      <w:b/>
      <w:bCs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626E73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26E73"/>
  </w:style>
  <w:style w:type="paragraph" w:customStyle="1" w:styleId="Figure">
    <w:name w:val="Figure"/>
    <w:basedOn w:val="BodyText"/>
    <w:qFormat/>
    <w:rsid w:val="00626E73"/>
    <w:pPr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412BB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semiHidden/>
    <w:unhideWhenUsed/>
    <w:rsid w:val="00412BBF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semiHidden/>
    <w:unhideWhenUsed/>
    <w:rsid w:val="00412BBF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semiHidden/>
    <w:unhideWhenUsed/>
    <w:rsid w:val="00412BBF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unhideWhenUsed/>
    <w:rsid w:val="00412BBF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unhideWhenUsed/>
    <w:rsid w:val="00412BBF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unhideWhenUsed/>
    <w:rsid w:val="00412BBF"/>
    <w:pPr>
      <w:ind w:left="1600"/>
    </w:pPr>
    <w:rPr>
      <w:rFonts w:asciiTheme="minorHAnsi" w:hAnsiTheme="minorHAnsi"/>
    </w:rPr>
  </w:style>
  <w:style w:type="character" w:customStyle="1" w:styleId="TitleChar">
    <w:name w:val="Title Char"/>
    <w:basedOn w:val="DefaultParagraphFont"/>
    <w:link w:val="Title"/>
    <w:uiPriority w:val="10"/>
    <w:rsid w:val="00310A54"/>
    <w:rPr>
      <w:rFonts w:ascii="Arial" w:hAnsi="Arial" w:cs="Arial"/>
      <w:b/>
      <w:bCs/>
      <w:kern w:val="28"/>
      <w:sz w:val="32"/>
      <w:szCs w:val="32"/>
      <w:lang w:val="nb-NO" w:eastAsia="nb-NO"/>
    </w:rPr>
  </w:style>
  <w:style w:type="paragraph" w:customStyle="1" w:styleId="KI-Overskrift2">
    <w:name w:val="KI-Overskrift 2"/>
    <w:basedOn w:val="BodyText"/>
    <w:qFormat/>
    <w:rsid w:val="002976D9"/>
    <w:pPr>
      <w:pBdr>
        <w:top w:val="single" w:sz="4" w:space="1" w:color="auto"/>
      </w:pBdr>
      <w:spacing w:before="240"/>
    </w:pPr>
    <w:rPr>
      <w:rFonts w:asciiTheme="minorHAnsi" w:hAnsiTheme="minorHAnsi"/>
      <w:b/>
      <w:sz w:val="23"/>
    </w:rPr>
  </w:style>
  <w:style w:type="paragraph" w:customStyle="1" w:styleId="KI-Brdtekst">
    <w:name w:val="KI-Brødtekst"/>
    <w:basedOn w:val="BodyText"/>
    <w:qFormat/>
    <w:rsid w:val="002976D9"/>
    <w:rPr>
      <w:rFonts w:asciiTheme="minorHAnsi" w:hAnsiTheme="minorHAnsi"/>
      <w:sz w:val="19"/>
    </w:rPr>
  </w:style>
  <w:style w:type="paragraph" w:customStyle="1" w:styleId="KI-Underskrift">
    <w:name w:val="KI-Underskrift"/>
    <w:basedOn w:val="KI-Brdtekst"/>
    <w:qFormat/>
    <w:rsid w:val="002976D9"/>
    <w:pPr>
      <w:jc w:val="center"/>
    </w:pPr>
    <w:rPr>
      <w:i/>
      <w:sz w:val="15"/>
    </w:rPr>
  </w:style>
  <w:style w:type="paragraph" w:customStyle="1" w:styleId="KI-Overskrift1">
    <w:name w:val="KI-Overskrift 1"/>
    <w:basedOn w:val="Normal"/>
    <w:qFormat/>
    <w:rsid w:val="002976D9"/>
    <w:rPr>
      <w:rFonts w:asciiTheme="majorHAnsi" w:hAnsiTheme="majorHAnsi"/>
      <w:sz w:val="51"/>
    </w:rPr>
  </w:style>
  <w:style w:type="character" w:styleId="UnresolvedMention">
    <w:name w:val="Unresolved Mention"/>
    <w:basedOn w:val="DefaultParagraphFont"/>
    <w:rsid w:val="00987DC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701DBB"/>
    <w:rPr>
      <w:rFonts w:ascii="Arial" w:hAnsi="Arial" w:cs="Arial"/>
      <w:b/>
      <w:bCs/>
      <w:i/>
      <w:iCs/>
      <w:sz w:val="28"/>
      <w:szCs w:val="28"/>
      <w:lang w:val="nb-NO" w:eastAsia="nb-NO"/>
    </w:rPr>
  </w:style>
  <w:style w:type="paragraph" w:customStyle="1" w:styleId="OverskriftReferanserogVedlegg">
    <w:name w:val="Overskrift Referanser og Vedlegg"/>
    <w:basedOn w:val="Normal"/>
    <w:qFormat/>
    <w:rsid w:val="00AD5548"/>
    <w:pPr>
      <w:spacing w:before="360" w:after="120"/>
    </w:pPr>
    <w:rPr>
      <w:rFonts w:ascii="Arial" w:hAnsi="Arial"/>
      <w:b/>
      <w:smallCaps/>
      <w:sz w:val="32"/>
    </w:rPr>
  </w:style>
  <w:style w:type="numbering" w:customStyle="1" w:styleId="Gjeldendeliste1">
    <w:name w:val="Gjeldende liste1"/>
    <w:uiPriority w:val="99"/>
    <w:rsid w:val="00AD554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bath.ac.uk/publications/library-guides-to-citing-referencing/attachments/ieee-style-guide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rd/Downloads/Rapportmal%20IDATT2003%20Programmering%202%20202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CEC38673E984C9A71D5BC8B61A7A2" ma:contentTypeVersion="4" ma:contentTypeDescription="Create a new document." ma:contentTypeScope="" ma:versionID="7e34a3fbd6f5c28bb9bfa31a595c0d70">
  <xsd:schema xmlns:xsd="http://www.w3.org/2001/XMLSchema" xmlns:xs="http://www.w3.org/2001/XMLSchema" xmlns:p="http://schemas.microsoft.com/office/2006/metadata/properties" xmlns:ns2="54ec9838-0981-4e83-ac84-7c1f162306e1" targetNamespace="http://schemas.microsoft.com/office/2006/metadata/properties" ma:root="true" ma:fieldsID="b8acb01bf7432364e3c06e02e4bb86ec" ns2:_="">
    <xsd:import namespace="54ec9838-0981-4e83-ac84-7c1f162306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c9838-0981-4e83-ac84-7c1f162306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F91D6D-BC62-ED47-9031-2194236716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2CD333-29DE-460F-8103-5AC32B5353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196CE4-EB73-47B0-ACB8-24B41669A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c9838-0981-4e83-ac84-7c1f162306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91FDAA-5EB3-4346-9FDD-D0EF29E978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Rapportmal IDATT2003 Programmering 2 2025.dotx</Template>
  <TotalTime>1</TotalTime>
  <Pages>11</Pages>
  <Words>2024</Words>
  <Characters>13468</Characters>
  <Application>Microsoft Office Word</Application>
  <DocSecurity>0</DocSecurity>
  <Lines>112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Studentoppgave forside</vt:lpstr>
      <vt:lpstr>Studentoppgave forside</vt:lpstr>
    </vt:vector>
  </TitlesOfParts>
  <Manager/>
  <Company>NTNU</Company>
  <LinksUpToDate>false</LinksUpToDate>
  <CharactersWithSpaces>15462</CharactersWithSpaces>
  <SharedDoc>false</SharedDoc>
  <HyperlinkBase/>
  <HLinks>
    <vt:vector size="60" baseType="variant"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_Toc98815172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_Toc98815171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_Toc98815170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_Toc98815169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_Toc98815168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_Toc98815167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_Toc98815166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_Toc98815165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_Toc98815164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_Toc98815163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 IDATx2003</dc:title>
  <dc:subject/>
  <dc:creator>Tord Fosse</dc:creator>
  <cp:keywords/>
  <dc:description/>
  <cp:lastModifiedBy>Tord Johannesen Fosse</cp:lastModifiedBy>
  <cp:revision>1</cp:revision>
  <cp:lastPrinted>2016-01-27T06:04:00Z</cp:lastPrinted>
  <dcterms:created xsi:type="dcterms:W3CDTF">2025-02-26T07:22:00Z</dcterms:created>
  <dcterms:modified xsi:type="dcterms:W3CDTF">2025-02-26T07:23:00Z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0x010100D77CEC38673E984C9A71D5BC8B61A7A2</vt:lpwstr>
  </property>
</Properties>
</file>